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E0D6" w14:textId="77777777" w:rsidR="002537B7" w:rsidRDefault="000A37B0" w:rsidP="000A37B0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Exposé und Arbeitsgliederung zur Bachelorarbeit</w:t>
      </w:r>
    </w:p>
    <w:p w14:paraId="576B51F3" w14:textId="77777777" w:rsidR="00754FB5" w:rsidRDefault="00754FB5" w:rsidP="000A37B0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4B33B9CF" w14:textId="77777777" w:rsidR="00506E90" w:rsidRPr="00432645" w:rsidRDefault="00506E90" w:rsidP="000A37B0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1A6C0E92" w14:textId="77777777" w:rsidR="00754FB5" w:rsidRPr="00432645" w:rsidRDefault="00754FB5" w:rsidP="000A37B0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"/>
        <w:gridCol w:w="3260"/>
        <w:gridCol w:w="312"/>
        <w:gridCol w:w="1417"/>
        <w:gridCol w:w="3117"/>
      </w:tblGrid>
      <w:tr w:rsidR="001254BF" w:rsidRPr="001D2BDE" w14:paraId="168498D8" w14:textId="77777777" w:rsidTr="001D2BDE">
        <w:trPr>
          <w:trHeight w:hRule="exact" w:val="113"/>
        </w:trPr>
        <w:tc>
          <w:tcPr>
            <w:tcW w:w="113" w:type="dxa"/>
            <w:shd w:val="clear" w:color="auto" w:fill="FFFFFF"/>
            <w:vAlign w:val="center"/>
          </w:tcPr>
          <w:p w14:paraId="3E77BEBF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2DD78B6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14:paraId="556C90FE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  <w:vAlign w:val="center"/>
          </w:tcPr>
          <w:p w14:paraId="410346ED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5C4C618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FFFFFF"/>
            <w:vAlign w:val="center"/>
          </w:tcPr>
          <w:p w14:paraId="58F051F2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FDD" w:rsidRPr="001D2BDE" w14:paraId="0944F34E" w14:textId="77777777" w:rsidTr="001D2BDE">
        <w:trPr>
          <w:trHeight w:hRule="exact" w:val="397"/>
        </w:trPr>
        <w:tc>
          <w:tcPr>
            <w:tcW w:w="113" w:type="dxa"/>
            <w:shd w:val="clear" w:color="auto" w:fill="FFFFFF"/>
            <w:vAlign w:val="center"/>
          </w:tcPr>
          <w:p w14:paraId="77E84778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50ABEDB" w14:textId="77777777" w:rsidR="000A37B0" w:rsidRPr="001D2BDE" w:rsidRDefault="004E6FDD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2BDE">
              <w:rPr>
                <w:rFonts w:ascii="Arial" w:hAnsi="Arial" w:cs="Arial"/>
                <w:sz w:val="18"/>
                <w:szCs w:val="18"/>
              </w:rPr>
              <w:t>Name, Vorname: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28489F91" w14:textId="77777777" w:rsidR="000A37B0" w:rsidRPr="001D2BDE" w:rsidRDefault="003A55F9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E6FDD" w:rsidRPr="001D2BD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C4ED9">
              <w:rPr>
                <w:rFonts w:ascii="Arial" w:hAnsi="Arial" w:cs="Arial"/>
                <w:b/>
                <w:sz w:val="18"/>
                <w:szCs w:val="18"/>
              </w:rPr>
              <w:t>Salzmann, Max</w: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12" w:type="dxa"/>
            <w:shd w:val="clear" w:color="auto" w:fill="FFFFFF"/>
            <w:vAlign w:val="center"/>
          </w:tcPr>
          <w:p w14:paraId="051E4683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583B1FB" w14:textId="77777777" w:rsidR="000A37B0" w:rsidRPr="001D2BDE" w:rsidRDefault="004E6FDD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2BDE">
              <w:rPr>
                <w:rFonts w:ascii="Arial" w:hAnsi="Arial" w:cs="Arial"/>
                <w:sz w:val="18"/>
                <w:szCs w:val="18"/>
              </w:rPr>
              <w:t>Matrikel-Nr.:</w:t>
            </w:r>
          </w:p>
        </w:tc>
        <w:tc>
          <w:tcPr>
            <w:tcW w:w="3117" w:type="dxa"/>
            <w:shd w:val="clear" w:color="auto" w:fill="D9D9D9"/>
            <w:vAlign w:val="center"/>
          </w:tcPr>
          <w:p w14:paraId="584FD255" w14:textId="77777777" w:rsidR="000A37B0" w:rsidRPr="001D2BDE" w:rsidRDefault="003A55F9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E6FDD" w:rsidRPr="001D2BD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C4ED9">
              <w:rPr>
                <w:rFonts w:ascii="Arial" w:hAnsi="Arial" w:cs="Arial"/>
                <w:b/>
                <w:noProof/>
                <w:sz w:val="18"/>
                <w:szCs w:val="18"/>
              </w:rPr>
              <w:t>10047028</w: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1254BF" w:rsidRPr="001D2BDE" w14:paraId="691EE96D" w14:textId="77777777" w:rsidTr="001D2BDE">
        <w:trPr>
          <w:trHeight w:hRule="exact" w:val="113"/>
        </w:trPr>
        <w:tc>
          <w:tcPr>
            <w:tcW w:w="113" w:type="dxa"/>
            <w:shd w:val="clear" w:color="auto" w:fill="FFFFFF"/>
            <w:vAlign w:val="center"/>
          </w:tcPr>
          <w:p w14:paraId="3536A472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C4F6A3B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14:paraId="5DAB117A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  <w:vAlign w:val="center"/>
          </w:tcPr>
          <w:p w14:paraId="06CA706E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F47F026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FFFFFF"/>
            <w:vAlign w:val="center"/>
          </w:tcPr>
          <w:p w14:paraId="25D4A086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FDD" w:rsidRPr="001D2BDE" w14:paraId="2BA63CA1" w14:textId="77777777" w:rsidTr="001D2BDE">
        <w:trPr>
          <w:trHeight w:hRule="exact" w:val="567"/>
        </w:trPr>
        <w:tc>
          <w:tcPr>
            <w:tcW w:w="113" w:type="dxa"/>
            <w:shd w:val="clear" w:color="auto" w:fill="FFFFFF"/>
            <w:vAlign w:val="center"/>
          </w:tcPr>
          <w:p w14:paraId="61EDF601" w14:textId="77777777" w:rsidR="004E6FDD" w:rsidRPr="001D2BDE" w:rsidRDefault="004E6FDD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103646D" w14:textId="77777777" w:rsidR="004E6FDD" w:rsidRPr="001D2BDE" w:rsidRDefault="004E6FDD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2BDE">
              <w:rPr>
                <w:rFonts w:ascii="Arial" w:hAnsi="Arial" w:cs="Arial"/>
                <w:sz w:val="18"/>
                <w:szCs w:val="18"/>
              </w:rPr>
              <w:t>Thema:</w:t>
            </w:r>
          </w:p>
        </w:tc>
        <w:tc>
          <w:tcPr>
            <w:tcW w:w="8106" w:type="dxa"/>
            <w:gridSpan w:val="4"/>
            <w:shd w:val="clear" w:color="auto" w:fill="D9D9D9"/>
            <w:vAlign w:val="center"/>
          </w:tcPr>
          <w:p w14:paraId="7A3057D3" w14:textId="5A2D250C" w:rsidR="004E6FDD" w:rsidRPr="001D2BDE" w:rsidRDefault="003A55F9" w:rsidP="007A7041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4E6FDD" w:rsidRPr="001D2BD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4750EF">
              <w:rPr>
                <w:rFonts w:ascii="Arial" w:hAnsi="Arial" w:cs="Arial"/>
                <w:b/>
                <w:sz w:val="18"/>
                <w:szCs w:val="18"/>
              </w:rPr>
              <w:t>Verwendun</w:t>
            </w:r>
            <w:r w:rsidR="00BE715A">
              <w:rPr>
                <w:rFonts w:ascii="Arial" w:hAnsi="Arial" w:cs="Arial"/>
                <w:b/>
                <w:sz w:val="18"/>
                <w:szCs w:val="18"/>
              </w:rPr>
              <w:t>g von K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 xml:space="preserve">ünstlichen </w:t>
            </w:r>
            <w:r w:rsidR="00BE715A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>eur</w:t>
            </w:r>
            <w:r w:rsidR="00F357E2">
              <w:rPr>
                <w:rFonts w:ascii="Arial" w:hAnsi="Arial" w:cs="Arial"/>
                <w:b/>
                <w:sz w:val="18"/>
                <w:szCs w:val="18"/>
              </w:rPr>
              <w:t>on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 xml:space="preserve">alen </w:t>
            </w:r>
            <w:r w:rsidR="00BE715A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>etzen</w:t>
            </w:r>
            <w:r w:rsidR="00BE715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 xml:space="preserve">zur automatisierten Identifikation von </w:t>
            </w:r>
            <w:r w:rsidR="007A7041">
              <w:rPr>
                <w:rFonts w:ascii="Arial" w:hAnsi="Arial" w:cs="Arial"/>
                <w:b/>
                <w:sz w:val="18"/>
                <w:szCs w:val="18"/>
              </w:rPr>
              <w:t>Entwurfsmustern für Benutzeroberflächen</w:t>
            </w:r>
            <w:r w:rsidR="0041395B">
              <w:rPr>
                <w:rFonts w:ascii="Arial" w:hAnsi="Arial" w:cs="Arial"/>
                <w:b/>
                <w:sz w:val="18"/>
                <w:szCs w:val="18"/>
              </w:rPr>
              <w:t xml:space="preserve"> auf Websites</w:t>
            </w:r>
            <w:r w:rsidRPr="001D2BD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0"/>
          </w:p>
        </w:tc>
      </w:tr>
      <w:tr w:rsidR="001254BF" w:rsidRPr="001D2BDE" w14:paraId="1EAD1750" w14:textId="77777777" w:rsidTr="001D2BDE">
        <w:trPr>
          <w:trHeight w:hRule="exact" w:val="113"/>
        </w:trPr>
        <w:tc>
          <w:tcPr>
            <w:tcW w:w="113" w:type="dxa"/>
            <w:shd w:val="clear" w:color="auto" w:fill="FFFFFF"/>
            <w:vAlign w:val="center"/>
          </w:tcPr>
          <w:p w14:paraId="2370BEFD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75BA2DD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14:paraId="5183BF8B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FFFFFF"/>
            <w:vAlign w:val="center"/>
          </w:tcPr>
          <w:p w14:paraId="4658075F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A1F931D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FFFFFF"/>
            <w:vAlign w:val="center"/>
          </w:tcPr>
          <w:p w14:paraId="685BA3F0" w14:textId="77777777" w:rsidR="000A37B0" w:rsidRPr="001D2BDE" w:rsidRDefault="000A37B0" w:rsidP="001D2BDE">
            <w:pPr>
              <w:tabs>
                <w:tab w:val="left" w:pos="567"/>
                <w:tab w:val="left" w:pos="1134"/>
                <w:tab w:val="left" w:pos="1701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642BD4" w14:textId="77777777" w:rsidR="00754FB5" w:rsidRDefault="00754FB5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2AF26711" w14:textId="77777777" w:rsidR="00506E90" w:rsidRDefault="00506E90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3068C52D" w14:textId="77777777" w:rsidR="00506E90" w:rsidRPr="004E6813" w:rsidRDefault="00506E90" w:rsidP="00506E90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</w:rPr>
      </w:pPr>
      <w:r w:rsidRPr="004E6813">
        <w:rPr>
          <w:rFonts w:ascii="Arial" w:hAnsi="Arial" w:cs="Arial"/>
          <w:b/>
        </w:rPr>
        <w:t>Exposé</w:t>
      </w:r>
    </w:p>
    <w:p w14:paraId="3E612C8F" w14:textId="77777777" w:rsidR="001254BF" w:rsidRDefault="001254BF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30F7424A" w14:textId="77777777" w:rsidR="004E6813" w:rsidRDefault="004E6813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18B6F0A5" w14:textId="77777777" w:rsidR="00506E90" w:rsidRDefault="00506E90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  <w:sectPr w:rsidR="00506E90" w:rsidSect="00395C91">
          <w:headerReference w:type="default" r:id="rId8"/>
          <w:footerReference w:type="default" r:id="rId9"/>
          <w:pgSz w:w="11906" w:h="16838" w:code="9"/>
          <w:pgMar w:top="2410" w:right="1134" w:bottom="1701" w:left="1134" w:header="709" w:footer="425" w:gutter="0"/>
          <w:cols w:space="708"/>
          <w:docGrid w:linePitch="360"/>
        </w:sectPr>
      </w:pPr>
    </w:p>
    <w:p w14:paraId="3D3AA2AA" w14:textId="77777777" w:rsidR="009C4ED9" w:rsidRPr="004560AB" w:rsidRDefault="009C4ED9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4560AB">
        <w:rPr>
          <w:rFonts w:ascii="Arial" w:hAnsi="Arial" w:cs="Arial"/>
          <w:b/>
          <w:sz w:val="18"/>
          <w:szCs w:val="18"/>
        </w:rPr>
        <w:t xml:space="preserve">Thema der </w:t>
      </w:r>
      <w:r w:rsidR="003C11D3">
        <w:rPr>
          <w:rFonts w:ascii="Arial" w:hAnsi="Arial" w:cs="Arial"/>
          <w:b/>
          <w:sz w:val="18"/>
          <w:szCs w:val="18"/>
        </w:rPr>
        <w:t>Bach</w:t>
      </w:r>
      <w:r w:rsidR="00C311F1">
        <w:rPr>
          <w:rFonts w:ascii="Arial" w:hAnsi="Arial" w:cs="Arial"/>
          <w:b/>
          <w:sz w:val="18"/>
          <w:szCs w:val="18"/>
        </w:rPr>
        <w:t>e</w:t>
      </w:r>
      <w:r w:rsidR="003C11D3">
        <w:rPr>
          <w:rFonts w:ascii="Arial" w:hAnsi="Arial" w:cs="Arial"/>
          <w:b/>
          <w:sz w:val="18"/>
          <w:szCs w:val="18"/>
        </w:rPr>
        <w:t>lor</w:t>
      </w:r>
      <w:r w:rsidRPr="004560AB">
        <w:rPr>
          <w:rFonts w:ascii="Arial" w:hAnsi="Arial" w:cs="Arial"/>
          <w:b/>
          <w:sz w:val="18"/>
          <w:szCs w:val="18"/>
        </w:rPr>
        <w:t>arbeit</w:t>
      </w:r>
    </w:p>
    <w:p w14:paraId="0D7F1A7E" w14:textId="58F04FA5" w:rsidR="004560AB" w:rsidRDefault="00CD1373" w:rsidP="002106F8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A72BB6">
        <w:rPr>
          <w:rFonts w:ascii="Arial" w:hAnsi="Arial" w:cs="Arial"/>
          <w:sz w:val="18"/>
          <w:szCs w:val="18"/>
        </w:rPr>
        <w:t>Die Bachelorarbe</w:t>
      </w:r>
      <w:r w:rsidR="00A72BB6" w:rsidRPr="00A72BB6">
        <w:rPr>
          <w:rFonts w:ascii="Arial" w:hAnsi="Arial" w:cs="Arial"/>
          <w:sz w:val="18"/>
          <w:szCs w:val="18"/>
        </w:rPr>
        <w:t>i</w:t>
      </w:r>
      <w:r w:rsidR="00F357E2">
        <w:rPr>
          <w:rFonts w:ascii="Arial" w:hAnsi="Arial" w:cs="Arial"/>
          <w:sz w:val="18"/>
          <w:szCs w:val="18"/>
        </w:rPr>
        <w:t xml:space="preserve">t soll die </w:t>
      </w:r>
      <w:r w:rsidR="0012068E">
        <w:rPr>
          <w:rFonts w:ascii="Arial" w:hAnsi="Arial" w:cs="Arial"/>
          <w:sz w:val="18"/>
          <w:szCs w:val="18"/>
        </w:rPr>
        <w:t xml:space="preserve">Themen </w:t>
      </w:r>
      <w:r w:rsidR="00F357E2">
        <w:rPr>
          <w:rFonts w:ascii="Arial" w:hAnsi="Arial" w:cs="Arial"/>
          <w:sz w:val="18"/>
          <w:szCs w:val="18"/>
        </w:rPr>
        <w:t>„</w:t>
      </w:r>
      <w:r w:rsidR="00FC336A">
        <w:rPr>
          <w:rFonts w:ascii="Arial" w:hAnsi="Arial" w:cs="Arial"/>
          <w:sz w:val="18"/>
          <w:szCs w:val="18"/>
        </w:rPr>
        <w:t>Entwurfsmuster für Benutzeroberflächen in Software</w:t>
      </w:r>
      <w:r w:rsidR="00F357E2">
        <w:rPr>
          <w:rFonts w:ascii="Arial" w:hAnsi="Arial" w:cs="Arial"/>
          <w:sz w:val="18"/>
          <w:szCs w:val="18"/>
        </w:rPr>
        <w:t>“</w:t>
      </w:r>
      <w:r w:rsidR="0012068E">
        <w:rPr>
          <w:rFonts w:ascii="Arial" w:hAnsi="Arial" w:cs="Arial"/>
          <w:sz w:val="18"/>
          <w:szCs w:val="18"/>
        </w:rPr>
        <w:t xml:space="preserve"> und </w:t>
      </w:r>
      <w:r w:rsidR="00F357E2">
        <w:rPr>
          <w:rFonts w:ascii="Arial" w:hAnsi="Arial" w:cs="Arial"/>
          <w:sz w:val="18"/>
          <w:szCs w:val="18"/>
        </w:rPr>
        <w:t>„</w:t>
      </w:r>
      <w:r w:rsidR="0012068E">
        <w:rPr>
          <w:rFonts w:ascii="Arial" w:hAnsi="Arial" w:cs="Arial"/>
          <w:sz w:val="18"/>
          <w:szCs w:val="18"/>
        </w:rPr>
        <w:t>Künstliche Neur</w:t>
      </w:r>
      <w:r w:rsidR="00F357E2">
        <w:rPr>
          <w:rFonts w:ascii="Arial" w:hAnsi="Arial" w:cs="Arial"/>
          <w:sz w:val="18"/>
          <w:szCs w:val="18"/>
        </w:rPr>
        <w:t>on</w:t>
      </w:r>
      <w:r w:rsidR="007A7041">
        <w:rPr>
          <w:rFonts w:ascii="Arial" w:hAnsi="Arial" w:cs="Arial"/>
          <w:sz w:val="18"/>
          <w:szCs w:val="18"/>
        </w:rPr>
        <w:t>ale Netz</w:t>
      </w:r>
      <w:r w:rsidR="0012068E">
        <w:rPr>
          <w:rFonts w:ascii="Arial" w:hAnsi="Arial" w:cs="Arial"/>
          <w:sz w:val="18"/>
          <w:szCs w:val="18"/>
        </w:rPr>
        <w:t>e</w:t>
      </w:r>
      <w:r w:rsidR="00F357E2">
        <w:rPr>
          <w:rFonts w:ascii="Arial" w:hAnsi="Arial" w:cs="Arial"/>
          <w:sz w:val="18"/>
          <w:szCs w:val="18"/>
        </w:rPr>
        <w:t>“</w:t>
      </w:r>
      <w:r w:rsidR="0012068E">
        <w:rPr>
          <w:rFonts w:ascii="Arial" w:hAnsi="Arial" w:cs="Arial"/>
          <w:sz w:val="18"/>
          <w:szCs w:val="18"/>
        </w:rPr>
        <w:t xml:space="preserve"> i</w:t>
      </w:r>
      <w:r w:rsidR="007A7041">
        <w:rPr>
          <w:rFonts w:ascii="Arial" w:hAnsi="Arial" w:cs="Arial"/>
          <w:sz w:val="18"/>
          <w:szCs w:val="18"/>
        </w:rPr>
        <w:t xml:space="preserve">n einen Zusammenhang setzen, in </w:t>
      </w:r>
      <w:r w:rsidR="0012068E">
        <w:rPr>
          <w:rFonts w:ascii="Arial" w:hAnsi="Arial" w:cs="Arial"/>
          <w:sz w:val="18"/>
          <w:szCs w:val="18"/>
        </w:rPr>
        <w:t>dem</w:t>
      </w:r>
      <w:r w:rsidR="00F357E2">
        <w:rPr>
          <w:rFonts w:ascii="Arial" w:hAnsi="Arial" w:cs="Arial"/>
          <w:sz w:val="18"/>
          <w:szCs w:val="18"/>
        </w:rPr>
        <w:t xml:space="preserve"> die</w:t>
      </w:r>
      <w:r w:rsidR="0012068E">
        <w:rPr>
          <w:rFonts w:ascii="Arial" w:hAnsi="Arial" w:cs="Arial"/>
          <w:sz w:val="18"/>
          <w:szCs w:val="18"/>
        </w:rPr>
        <w:t xml:space="preserve"> Möglichkeiten der neuralen Netze </w:t>
      </w:r>
      <w:r w:rsidR="00F357E2">
        <w:rPr>
          <w:rFonts w:ascii="Arial" w:hAnsi="Arial" w:cs="Arial"/>
          <w:sz w:val="18"/>
          <w:szCs w:val="18"/>
        </w:rPr>
        <w:t>im Bereich der Computer Vision genutzt werden sollen um ein</w:t>
      </w:r>
      <w:r w:rsidR="0012068E">
        <w:rPr>
          <w:rFonts w:ascii="Arial" w:hAnsi="Arial" w:cs="Arial"/>
          <w:sz w:val="18"/>
          <w:szCs w:val="18"/>
        </w:rPr>
        <w:t xml:space="preserve"> </w:t>
      </w:r>
      <w:r w:rsidR="007A7041">
        <w:rPr>
          <w:rFonts w:ascii="Arial" w:hAnsi="Arial" w:cs="Arial"/>
          <w:sz w:val="18"/>
          <w:szCs w:val="18"/>
        </w:rPr>
        <w:t>UI-</w:t>
      </w:r>
      <w:r w:rsidR="0012068E">
        <w:rPr>
          <w:rFonts w:ascii="Arial" w:hAnsi="Arial" w:cs="Arial"/>
          <w:sz w:val="18"/>
          <w:szCs w:val="18"/>
        </w:rPr>
        <w:t>Entwurfsmuster</w:t>
      </w:r>
      <w:r w:rsidR="00F357E2">
        <w:rPr>
          <w:rFonts w:ascii="Arial" w:hAnsi="Arial" w:cs="Arial"/>
          <w:sz w:val="18"/>
          <w:szCs w:val="18"/>
        </w:rPr>
        <w:t xml:space="preserve"> auf verschiedenen Websites</w:t>
      </w:r>
      <w:r w:rsidR="0012068E">
        <w:rPr>
          <w:rFonts w:ascii="Arial" w:hAnsi="Arial" w:cs="Arial"/>
          <w:sz w:val="18"/>
          <w:szCs w:val="18"/>
        </w:rPr>
        <w:t xml:space="preserve"> erkennen zu können</w:t>
      </w:r>
      <w:r w:rsidR="00A72BB6" w:rsidRPr="00A72BB6">
        <w:rPr>
          <w:rFonts w:ascii="Arial" w:hAnsi="Arial" w:cs="Arial"/>
          <w:sz w:val="18"/>
          <w:szCs w:val="18"/>
        </w:rPr>
        <w:t>.</w:t>
      </w:r>
    </w:p>
    <w:p w14:paraId="6028193B" w14:textId="77777777" w:rsidR="003C11D3" w:rsidRDefault="003C11D3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7D5CD4E1" w14:textId="77777777" w:rsidR="00C262BA" w:rsidRPr="004560AB" w:rsidRDefault="009C4ED9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4560AB">
        <w:rPr>
          <w:rFonts w:ascii="Arial" w:hAnsi="Arial" w:cs="Arial"/>
          <w:b/>
          <w:sz w:val="18"/>
          <w:szCs w:val="18"/>
        </w:rPr>
        <w:t>Geplantes Vorgehen / Methodik</w:t>
      </w:r>
    </w:p>
    <w:p w14:paraId="0F64E759" w14:textId="77777777" w:rsidR="00DF1A43" w:rsidRDefault="00373A42" w:rsidP="00690491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Zu Beginn werden für die Themen „</w:t>
      </w:r>
      <w:r w:rsidR="00FC336A">
        <w:rPr>
          <w:rFonts w:ascii="Arial" w:hAnsi="Arial" w:cs="Arial"/>
          <w:sz w:val="18"/>
          <w:szCs w:val="18"/>
        </w:rPr>
        <w:t xml:space="preserve">Entwurfsmuster für </w:t>
      </w:r>
      <w:r>
        <w:rPr>
          <w:rFonts w:ascii="Arial" w:hAnsi="Arial" w:cs="Arial"/>
          <w:sz w:val="18"/>
          <w:szCs w:val="18"/>
        </w:rPr>
        <w:t>Benutzeroberflächen</w:t>
      </w:r>
      <w:r w:rsidR="00FC336A" w:rsidRPr="00FC336A">
        <w:rPr>
          <w:rFonts w:ascii="Arial" w:hAnsi="Arial" w:cs="Arial"/>
          <w:sz w:val="18"/>
          <w:szCs w:val="18"/>
        </w:rPr>
        <w:t xml:space="preserve"> </w:t>
      </w:r>
      <w:r w:rsidR="00FC336A">
        <w:rPr>
          <w:rFonts w:ascii="Arial" w:hAnsi="Arial" w:cs="Arial"/>
          <w:sz w:val="18"/>
          <w:szCs w:val="18"/>
        </w:rPr>
        <w:t>in Software</w:t>
      </w:r>
      <w:r>
        <w:rPr>
          <w:rFonts w:ascii="Arial" w:hAnsi="Arial" w:cs="Arial"/>
          <w:sz w:val="18"/>
          <w:szCs w:val="18"/>
        </w:rPr>
        <w:t>“ und „Künstliche Neuronalen Netzen“ die inhaltlichen Grundlagen erarbeitet.</w:t>
      </w:r>
      <w:r w:rsidR="00DF1A43">
        <w:rPr>
          <w:rFonts w:ascii="Arial" w:hAnsi="Arial" w:cs="Arial"/>
          <w:sz w:val="18"/>
          <w:szCs w:val="18"/>
        </w:rPr>
        <w:t xml:space="preserve"> Der zweite Schritt</w:t>
      </w:r>
      <w:r>
        <w:rPr>
          <w:rFonts w:ascii="Arial" w:hAnsi="Arial" w:cs="Arial"/>
          <w:sz w:val="18"/>
          <w:szCs w:val="18"/>
        </w:rPr>
        <w:t xml:space="preserve"> ist die Festlegung des zu erkennenden</w:t>
      </w:r>
      <w:r w:rsidR="00F357E2">
        <w:rPr>
          <w:rFonts w:ascii="Arial" w:hAnsi="Arial" w:cs="Arial"/>
          <w:sz w:val="18"/>
          <w:szCs w:val="18"/>
        </w:rPr>
        <w:t xml:space="preserve"> Entwurfsmusters und </w:t>
      </w:r>
      <w:r w:rsidR="001B710B">
        <w:rPr>
          <w:rFonts w:ascii="Arial" w:hAnsi="Arial" w:cs="Arial"/>
          <w:sz w:val="18"/>
          <w:szCs w:val="18"/>
        </w:rPr>
        <w:t xml:space="preserve">das Zusammentragen </w:t>
      </w:r>
      <w:r w:rsidR="00F357E2">
        <w:rPr>
          <w:rFonts w:ascii="Arial" w:hAnsi="Arial" w:cs="Arial"/>
          <w:sz w:val="18"/>
          <w:szCs w:val="18"/>
        </w:rPr>
        <w:t xml:space="preserve">der nötigen </w:t>
      </w:r>
      <w:r w:rsidR="001B710B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Bild-</w:t>
      </w:r>
      <w:r w:rsidR="001B710B">
        <w:rPr>
          <w:rFonts w:ascii="Arial" w:hAnsi="Arial" w:cs="Arial"/>
          <w:sz w:val="18"/>
          <w:szCs w:val="18"/>
        </w:rPr>
        <w:t>)</w:t>
      </w:r>
      <w:r w:rsidR="00F357E2">
        <w:rPr>
          <w:rFonts w:ascii="Arial" w:hAnsi="Arial" w:cs="Arial"/>
          <w:sz w:val="18"/>
          <w:szCs w:val="18"/>
        </w:rPr>
        <w:t>Daten für das Training des KNN.</w:t>
      </w:r>
      <w:r w:rsidR="00DF1A43">
        <w:rPr>
          <w:rFonts w:ascii="Arial" w:hAnsi="Arial" w:cs="Arial"/>
          <w:sz w:val="18"/>
          <w:szCs w:val="18"/>
        </w:rPr>
        <w:t xml:space="preserve"> </w:t>
      </w:r>
    </w:p>
    <w:p w14:paraId="407626F5" w14:textId="77777777" w:rsidR="00DF1A43" w:rsidRDefault="00373A42" w:rsidP="00690491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Schritt Drei sieht die Festlegung der KNN-Topologie vor, welche mithilfe eines Entscheidungskataloges auf Basis des erarbeiteten Wissens</w:t>
      </w:r>
      <w:r w:rsidR="00E767D7">
        <w:rPr>
          <w:rFonts w:ascii="Arial" w:hAnsi="Arial" w:cs="Arial"/>
          <w:sz w:val="18"/>
          <w:szCs w:val="18"/>
        </w:rPr>
        <w:t xml:space="preserve"> zu KNN</w:t>
      </w:r>
      <w:r>
        <w:rPr>
          <w:rFonts w:ascii="Arial" w:hAnsi="Arial" w:cs="Arial"/>
          <w:sz w:val="18"/>
          <w:szCs w:val="18"/>
        </w:rPr>
        <w:t xml:space="preserve"> entschieden werden soll.</w:t>
      </w:r>
      <w:r w:rsidR="00DF1A43">
        <w:rPr>
          <w:rFonts w:ascii="Arial" w:hAnsi="Arial" w:cs="Arial"/>
          <w:sz w:val="18"/>
          <w:szCs w:val="18"/>
        </w:rPr>
        <w:t xml:space="preserve"> </w:t>
      </w:r>
      <w:r w:rsidR="00E767D7">
        <w:rPr>
          <w:rFonts w:ascii="Arial" w:hAnsi="Arial" w:cs="Arial"/>
          <w:sz w:val="18"/>
          <w:szCs w:val="18"/>
        </w:rPr>
        <w:t>Im folgenden Schritt wird auf Basis der festgelegten Topologie eine</w:t>
      </w:r>
      <w:r w:rsidR="005726C7">
        <w:rPr>
          <w:rFonts w:ascii="Arial" w:hAnsi="Arial" w:cs="Arial"/>
          <w:sz w:val="18"/>
          <w:szCs w:val="18"/>
        </w:rPr>
        <w:t xml:space="preserve"> Geschäftslogik für die Erkennung von Entwurfsmustern mittels KNN entworfen</w:t>
      </w:r>
      <w:r w:rsidR="00E767D7">
        <w:rPr>
          <w:rFonts w:ascii="Arial" w:hAnsi="Arial" w:cs="Arial"/>
          <w:sz w:val="18"/>
          <w:szCs w:val="18"/>
        </w:rPr>
        <w:t>.</w:t>
      </w:r>
      <w:r w:rsidR="00DF1A43">
        <w:rPr>
          <w:rFonts w:ascii="Arial" w:hAnsi="Arial" w:cs="Arial"/>
          <w:sz w:val="18"/>
          <w:szCs w:val="18"/>
        </w:rPr>
        <w:t xml:space="preserve"> </w:t>
      </w:r>
    </w:p>
    <w:p w14:paraId="6014CAC5" w14:textId="0FC14991" w:rsidR="003C11D3" w:rsidRDefault="003E3C08" w:rsidP="00690491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 Anschluss zu diesen</w:t>
      </w:r>
      <w:r w:rsidR="007A2A2C">
        <w:rPr>
          <w:rFonts w:ascii="Arial" w:hAnsi="Arial" w:cs="Arial"/>
          <w:sz w:val="18"/>
          <w:szCs w:val="18"/>
        </w:rPr>
        <w:t xml:space="preserve"> Festlegung</w:t>
      </w:r>
      <w:r>
        <w:rPr>
          <w:rFonts w:ascii="Arial" w:hAnsi="Arial" w:cs="Arial"/>
          <w:sz w:val="18"/>
          <w:szCs w:val="18"/>
        </w:rPr>
        <w:t xml:space="preserve">en wird das KNN unter Verwendung eines </w:t>
      </w:r>
      <w:r w:rsidR="000E6DCA" w:rsidRPr="001957DB">
        <w:rPr>
          <w:rFonts w:ascii="Arial" w:hAnsi="Arial" w:cs="Arial"/>
          <w:sz w:val="18"/>
          <w:szCs w:val="18"/>
        </w:rPr>
        <w:t>bestehenden</w:t>
      </w:r>
      <w:r w:rsidR="001957D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KNN-</w:t>
      </w:r>
      <w:r w:rsidR="001957DB">
        <w:rPr>
          <w:rFonts w:ascii="Arial" w:hAnsi="Arial" w:cs="Arial"/>
          <w:sz w:val="18"/>
          <w:szCs w:val="18"/>
        </w:rPr>
        <w:t>Frameworks</w:t>
      </w:r>
      <w:r>
        <w:rPr>
          <w:rFonts w:ascii="Arial" w:hAnsi="Arial" w:cs="Arial"/>
          <w:sz w:val="18"/>
          <w:szCs w:val="18"/>
        </w:rPr>
        <w:t xml:space="preserve"> (</w:t>
      </w:r>
      <w:r w:rsidR="001957DB">
        <w:rPr>
          <w:rFonts w:ascii="Arial" w:hAnsi="Arial" w:cs="Arial"/>
          <w:sz w:val="18"/>
          <w:szCs w:val="18"/>
        </w:rPr>
        <w:t>wie z.B.</w:t>
      </w:r>
      <w:r w:rsidR="001957DB" w:rsidRPr="00D852F6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="001957DB" w:rsidRPr="009B42BF">
        <w:rPr>
          <w:rFonts w:ascii="Arial" w:hAnsi="Arial" w:cs="Arial"/>
          <w:sz w:val="18"/>
          <w:szCs w:val="18"/>
        </w:rPr>
        <w:t>Tensorflow</w:t>
      </w:r>
      <w:proofErr w:type="spellEnd"/>
      <w:r w:rsidR="009B42BF">
        <w:rPr>
          <w:rStyle w:val="Funotenzeichen"/>
          <w:rFonts w:ascii="Arial" w:hAnsi="Arial" w:cs="Arial"/>
          <w:sz w:val="18"/>
          <w:szCs w:val="18"/>
        </w:rPr>
        <w:footnoteReference w:id="1"/>
      </w:r>
      <w:r>
        <w:rPr>
          <w:rFonts w:ascii="Arial" w:hAnsi="Arial" w:cs="Arial"/>
          <w:sz w:val="18"/>
          <w:szCs w:val="18"/>
        </w:rPr>
        <w:t>) erstellt und trainiert</w:t>
      </w:r>
      <w:r w:rsidR="001957DB">
        <w:rPr>
          <w:rFonts w:ascii="Arial" w:hAnsi="Arial" w:cs="Arial"/>
          <w:sz w:val="18"/>
          <w:szCs w:val="18"/>
        </w:rPr>
        <w:t>.</w:t>
      </w:r>
      <w:r w:rsidR="00DF1A43">
        <w:rPr>
          <w:rFonts w:ascii="Arial" w:hAnsi="Arial" w:cs="Arial"/>
          <w:sz w:val="18"/>
          <w:szCs w:val="18"/>
        </w:rPr>
        <w:t xml:space="preserve"> </w:t>
      </w:r>
      <w:r w:rsidR="003617F5" w:rsidRPr="008312F6">
        <w:rPr>
          <w:rFonts w:ascii="Arial" w:hAnsi="Arial" w:cs="Arial"/>
          <w:sz w:val="18"/>
          <w:szCs w:val="18"/>
        </w:rPr>
        <w:t>Nach de</w:t>
      </w:r>
      <w:r w:rsidR="00373A42">
        <w:rPr>
          <w:rFonts w:ascii="Arial" w:hAnsi="Arial" w:cs="Arial"/>
          <w:sz w:val="18"/>
          <w:szCs w:val="18"/>
        </w:rPr>
        <w:t>m abgeschlossenen Training des K</w:t>
      </w:r>
      <w:r w:rsidR="008312F6" w:rsidRPr="008312F6">
        <w:rPr>
          <w:rFonts w:ascii="Arial" w:hAnsi="Arial" w:cs="Arial"/>
          <w:sz w:val="18"/>
          <w:szCs w:val="18"/>
        </w:rPr>
        <w:t>NN wird die geplante</w:t>
      </w:r>
      <w:r w:rsidR="005726C7">
        <w:rPr>
          <w:rFonts w:ascii="Arial" w:hAnsi="Arial" w:cs="Arial"/>
          <w:sz w:val="18"/>
          <w:szCs w:val="18"/>
        </w:rPr>
        <w:t xml:space="preserve"> Geschäftslogik</w:t>
      </w:r>
      <w:r w:rsidR="00D852F6">
        <w:rPr>
          <w:rFonts w:ascii="Arial" w:hAnsi="Arial" w:cs="Arial"/>
          <w:sz w:val="18"/>
          <w:szCs w:val="18"/>
        </w:rPr>
        <w:t xml:space="preserve"> mittels </w:t>
      </w:r>
      <w:r w:rsidR="008312F6" w:rsidRPr="008312F6">
        <w:rPr>
          <w:rFonts w:ascii="Arial" w:hAnsi="Arial" w:cs="Arial"/>
          <w:sz w:val="18"/>
          <w:szCs w:val="18"/>
        </w:rPr>
        <w:t>Skript</w:t>
      </w:r>
      <w:r w:rsidR="00D852F6">
        <w:rPr>
          <w:rFonts w:ascii="Arial" w:hAnsi="Arial" w:cs="Arial"/>
          <w:sz w:val="18"/>
          <w:szCs w:val="18"/>
        </w:rPr>
        <w:t>-Sprache</w:t>
      </w:r>
      <w:r w:rsidR="005726C7">
        <w:rPr>
          <w:rFonts w:ascii="Arial" w:hAnsi="Arial" w:cs="Arial"/>
          <w:sz w:val="18"/>
          <w:szCs w:val="18"/>
        </w:rPr>
        <w:t xml:space="preserve"> umgesetzt und</w:t>
      </w:r>
      <w:r w:rsidR="008312F6" w:rsidRPr="008312F6">
        <w:rPr>
          <w:rFonts w:ascii="Arial" w:hAnsi="Arial" w:cs="Arial"/>
          <w:sz w:val="18"/>
          <w:szCs w:val="18"/>
        </w:rPr>
        <w:t xml:space="preserve"> </w:t>
      </w:r>
      <w:r w:rsidR="007A7041">
        <w:rPr>
          <w:rFonts w:ascii="Arial" w:hAnsi="Arial" w:cs="Arial"/>
          <w:sz w:val="18"/>
          <w:szCs w:val="18"/>
        </w:rPr>
        <w:t>der Verbund aus Skript und KNN</w:t>
      </w:r>
      <w:r w:rsidR="00F24B33">
        <w:rPr>
          <w:rFonts w:ascii="Arial" w:hAnsi="Arial" w:cs="Arial"/>
          <w:sz w:val="18"/>
          <w:szCs w:val="18"/>
        </w:rPr>
        <w:t xml:space="preserve"> </w:t>
      </w:r>
      <w:r w:rsidR="008312F6" w:rsidRPr="008312F6">
        <w:rPr>
          <w:rFonts w:ascii="Arial" w:hAnsi="Arial" w:cs="Arial"/>
          <w:sz w:val="18"/>
          <w:szCs w:val="18"/>
        </w:rPr>
        <w:t>einem Testlauf</w:t>
      </w:r>
      <w:r w:rsidR="00E145BA">
        <w:rPr>
          <w:rFonts w:ascii="Arial" w:hAnsi="Arial" w:cs="Arial"/>
          <w:sz w:val="18"/>
          <w:szCs w:val="18"/>
        </w:rPr>
        <w:t xml:space="preserve"> unter</w:t>
      </w:r>
      <w:r w:rsidR="008312F6" w:rsidRPr="008312F6">
        <w:rPr>
          <w:rFonts w:ascii="Arial" w:hAnsi="Arial" w:cs="Arial"/>
          <w:sz w:val="18"/>
          <w:szCs w:val="18"/>
        </w:rPr>
        <w:t xml:space="preserve">zogen, </w:t>
      </w:r>
      <w:r w:rsidR="003617F5">
        <w:rPr>
          <w:rFonts w:ascii="Arial" w:hAnsi="Arial" w:cs="Arial"/>
          <w:sz w:val="18"/>
          <w:szCs w:val="18"/>
        </w:rPr>
        <w:t xml:space="preserve">wobei die </w:t>
      </w:r>
      <w:r w:rsidR="001052C8">
        <w:rPr>
          <w:rFonts w:ascii="Arial" w:hAnsi="Arial" w:cs="Arial"/>
          <w:sz w:val="18"/>
          <w:szCs w:val="18"/>
        </w:rPr>
        <w:t>einzelnen</w:t>
      </w:r>
      <w:r w:rsidR="003617F5">
        <w:rPr>
          <w:rFonts w:ascii="Arial" w:hAnsi="Arial" w:cs="Arial"/>
          <w:sz w:val="18"/>
          <w:szCs w:val="18"/>
        </w:rPr>
        <w:t xml:space="preserve"> Schritte und Aktione</w:t>
      </w:r>
      <w:r w:rsidR="00F24B33">
        <w:rPr>
          <w:rFonts w:ascii="Arial" w:hAnsi="Arial" w:cs="Arial"/>
          <w:sz w:val="18"/>
          <w:szCs w:val="18"/>
        </w:rPr>
        <w:t xml:space="preserve">n </w:t>
      </w:r>
      <w:r w:rsidR="003617F5">
        <w:rPr>
          <w:rFonts w:ascii="Arial" w:hAnsi="Arial" w:cs="Arial"/>
          <w:sz w:val="18"/>
          <w:szCs w:val="18"/>
        </w:rPr>
        <w:t>protokolliert werden.</w:t>
      </w:r>
      <w:r w:rsidR="00DF1A43">
        <w:rPr>
          <w:rFonts w:ascii="Arial" w:hAnsi="Arial" w:cs="Arial"/>
          <w:sz w:val="18"/>
          <w:szCs w:val="18"/>
        </w:rPr>
        <w:t xml:space="preserve"> </w:t>
      </w:r>
      <w:r w:rsidR="005726C7">
        <w:rPr>
          <w:rFonts w:ascii="Arial" w:hAnsi="Arial" w:cs="Arial"/>
          <w:sz w:val="18"/>
          <w:szCs w:val="18"/>
        </w:rPr>
        <w:t xml:space="preserve">Abschließend wird das Verlaufsprotokoll </w:t>
      </w:r>
      <w:r w:rsidR="00D852F6">
        <w:rPr>
          <w:rFonts w:ascii="Arial" w:hAnsi="Arial" w:cs="Arial"/>
          <w:sz w:val="18"/>
          <w:szCs w:val="18"/>
        </w:rPr>
        <w:t>evaluiert und bewertet.</w:t>
      </w:r>
    </w:p>
    <w:p w14:paraId="18B3DD6E" w14:textId="265636EF" w:rsidR="000E6DCA" w:rsidRDefault="000E6DCA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3B70F808" w14:textId="77777777" w:rsidR="003E79EC" w:rsidRDefault="003E79EC" w:rsidP="003E79EC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4560AB">
        <w:rPr>
          <w:rFonts w:ascii="Arial" w:hAnsi="Arial" w:cs="Arial"/>
          <w:b/>
          <w:sz w:val="18"/>
          <w:szCs w:val="18"/>
        </w:rPr>
        <w:t>Persönliches Interesse / Motivation</w:t>
      </w:r>
    </w:p>
    <w:p w14:paraId="77E80D4A" w14:textId="016BC265" w:rsidR="003E79EC" w:rsidRPr="003C11D3" w:rsidRDefault="003E79EC" w:rsidP="003E79EC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Der Autor ist ein Enthusiast im Bereich Online-Gaming. Im August 2018 gaben die Erfolge der Forschungsgruppe </w:t>
      </w:r>
      <w:proofErr w:type="spellStart"/>
      <w:r>
        <w:rPr>
          <w:rFonts w:ascii="Arial" w:hAnsi="Arial" w:cs="Arial"/>
          <w:sz w:val="18"/>
          <w:szCs w:val="18"/>
        </w:rPr>
        <w:t>OpenAI</w:t>
      </w:r>
      <w:proofErr w:type="spellEnd"/>
      <w:r>
        <w:rPr>
          <w:rStyle w:val="Funotenzeichen"/>
          <w:rFonts w:ascii="Arial" w:hAnsi="Arial" w:cs="Arial"/>
          <w:sz w:val="18"/>
          <w:szCs w:val="18"/>
        </w:rPr>
        <w:footnoteReference w:id="2"/>
      </w:r>
      <w:r>
        <w:rPr>
          <w:rFonts w:ascii="Arial" w:hAnsi="Arial" w:cs="Arial"/>
          <w:sz w:val="18"/>
          <w:szCs w:val="18"/>
        </w:rPr>
        <w:t xml:space="preserve"> im Multiplay</w:t>
      </w:r>
      <w:bookmarkStart w:id="1" w:name="_GoBack"/>
      <w:bookmarkEnd w:id="1"/>
      <w:r>
        <w:rPr>
          <w:rFonts w:ascii="Arial" w:hAnsi="Arial" w:cs="Arial"/>
          <w:sz w:val="18"/>
          <w:szCs w:val="18"/>
        </w:rPr>
        <w:t>er-Spiel „</w:t>
      </w:r>
      <w:proofErr w:type="spellStart"/>
      <w:r>
        <w:rPr>
          <w:rFonts w:ascii="Arial" w:hAnsi="Arial" w:cs="Arial"/>
          <w:sz w:val="18"/>
          <w:szCs w:val="18"/>
        </w:rPr>
        <w:t>DotA</w:t>
      </w:r>
      <w:proofErr w:type="spellEnd"/>
      <w:r>
        <w:rPr>
          <w:rFonts w:ascii="Arial" w:hAnsi="Arial" w:cs="Arial"/>
          <w:sz w:val="18"/>
          <w:szCs w:val="18"/>
        </w:rPr>
        <w:t xml:space="preserve"> 2“ den Anstoß für den Autor sich mit der Thematik KI und KNN zu beschäftigen. Durch den Beruf ist der Autor Software-Entwickler im </w:t>
      </w:r>
      <w:proofErr w:type="spellStart"/>
      <w:r>
        <w:rPr>
          <w:rFonts w:ascii="Arial" w:hAnsi="Arial" w:cs="Arial"/>
          <w:sz w:val="18"/>
          <w:szCs w:val="18"/>
        </w:rPr>
        <w:t>WebFrontend</w:t>
      </w:r>
      <w:proofErr w:type="spellEnd"/>
      <w:r>
        <w:rPr>
          <w:rFonts w:ascii="Arial" w:hAnsi="Arial" w:cs="Arial"/>
          <w:sz w:val="18"/>
          <w:szCs w:val="18"/>
        </w:rPr>
        <w:t>-Bereich, er übernimmt des Weiteren QS-Tätigkeiten bzw. Aufgaben aus dem Bere</w:t>
      </w:r>
      <w:r w:rsidR="0042001A">
        <w:rPr>
          <w:rFonts w:ascii="Arial" w:hAnsi="Arial" w:cs="Arial"/>
          <w:sz w:val="18"/>
          <w:szCs w:val="18"/>
        </w:rPr>
        <w:t xml:space="preserve">ich </w:t>
      </w:r>
      <w:proofErr w:type="spellStart"/>
      <w:r w:rsidR="0042001A">
        <w:rPr>
          <w:rFonts w:ascii="Arial" w:hAnsi="Arial" w:cs="Arial"/>
          <w:sz w:val="18"/>
          <w:szCs w:val="18"/>
        </w:rPr>
        <w:t>Testing</w:t>
      </w:r>
      <w:proofErr w:type="spellEnd"/>
      <w:r w:rsidR="0042001A">
        <w:rPr>
          <w:rFonts w:ascii="Arial" w:hAnsi="Arial" w:cs="Arial"/>
          <w:sz w:val="18"/>
          <w:szCs w:val="18"/>
        </w:rPr>
        <w:t>. Durch die</w:t>
      </w:r>
      <w:r>
        <w:rPr>
          <w:rFonts w:ascii="Arial" w:hAnsi="Arial" w:cs="Arial"/>
          <w:sz w:val="18"/>
          <w:szCs w:val="18"/>
        </w:rPr>
        <w:t xml:space="preserve"> Nutzung von KNN zur Erkennung von UI-Designpattern</w:t>
      </w:r>
      <w:r w:rsidR="0042001A">
        <w:rPr>
          <w:rFonts w:ascii="Arial" w:hAnsi="Arial" w:cs="Arial"/>
          <w:sz w:val="18"/>
          <w:szCs w:val="18"/>
        </w:rPr>
        <w:t xml:space="preserve"> besteht</w:t>
      </w:r>
      <w:r>
        <w:rPr>
          <w:rFonts w:ascii="Arial" w:hAnsi="Arial" w:cs="Arial"/>
          <w:sz w:val="18"/>
          <w:szCs w:val="18"/>
        </w:rPr>
        <w:t xml:space="preserve"> eine Möglichkeit die Aufwänd</w:t>
      </w:r>
      <w:r w:rsidR="0042001A">
        <w:rPr>
          <w:rFonts w:ascii="Arial" w:hAnsi="Arial" w:cs="Arial"/>
          <w:sz w:val="18"/>
          <w:szCs w:val="18"/>
        </w:rPr>
        <w:t>e im Bereich der Blackbox-T</w:t>
      </w:r>
      <w:r>
        <w:rPr>
          <w:rFonts w:ascii="Arial" w:hAnsi="Arial" w:cs="Arial"/>
          <w:sz w:val="18"/>
          <w:szCs w:val="18"/>
        </w:rPr>
        <w:t>est</w:t>
      </w:r>
      <w:r w:rsidR="0042001A">
        <w:rPr>
          <w:rFonts w:ascii="Arial" w:hAnsi="Arial" w:cs="Arial"/>
          <w:sz w:val="18"/>
          <w:szCs w:val="18"/>
        </w:rPr>
        <w:t>ung</w:t>
      </w:r>
      <w:r>
        <w:rPr>
          <w:rFonts w:ascii="Arial" w:hAnsi="Arial" w:cs="Arial"/>
          <w:sz w:val="18"/>
          <w:szCs w:val="18"/>
        </w:rPr>
        <w:t xml:space="preserve"> zu reduzieren. Hier kann zum Beis</w:t>
      </w:r>
      <w:r w:rsidR="0042001A">
        <w:rPr>
          <w:rFonts w:ascii="Arial" w:hAnsi="Arial" w:cs="Arial"/>
          <w:sz w:val="18"/>
          <w:szCs w:val="18"/>
        </w:rPr>
        <w:t>piel eine automatisierte Pfadab</w:t>
      </w:r>
      <w:r>
        <w:rPr>
          <w:rFonts w:ascii="Arial" w:hAnsi="Arial" w:cs="Arial"/>
          <w:sz w:val="18"/>
          <w:szCs w:val="18"/>
        </w:rPr>
        <w:t>deckung einer Website anhand der erkannten</w:t>
      </w:r>
      <w:r w:rsidR="0042001A">
        <w:rPr>
          <w:rFonts w:ascii="Arial" w:hAnsi="Arial" w:cs="Arial"/>
          <w:sz w:val="18"/>
          <w:szCs w:val="18"/>
        </w:rPr>
        <w:t xml:space="preserve"> UI-Entwurfsmuster und den dahinterliegenden</w:t>
      </w:r>
      <w:r>
        <w:rPr>
          <w:rFonts w:ascii="Arial" w:hAnsi="Arial" w:cs="Arial"/>
          <w:sz w:val="18"/>
          <w:szCs w:val="18"/>
        </w:rPr>
        <w:t xml:space="preserve"> Funktionen erfolgen.</w:t>
      </w:r>
    </w:p>
    <w:p w14:paraId="562A0D89" w14:textId="77777777" w:rsidR="003E79EC" w:rsidRDefault="003E79EC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7429416" w14:textId="52CE79F8" w:rsidR="00F352EF" w:rsidRDefault="009C4ED9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4560AB">
        <w:rPr>
          <w:rFonts w:ascii="Arial" w:hAnsi="Arial" w:cs="Arial"/>
          <w:b/>
          <w:sz w:val="18"/>
          <w:szCs w:val="18"/>
        </w:rPr>
        <w:t>Erwartete Ergebnisse</w:t>
      </w:r>
    </w:p>
    <w:p w14:paraId="6037E2A3" w14:textId="4783AD6B" w:rsidR="004560AB" w:rsidRDefault="00BA0992" w:rsidP="001356D1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B798B">
        <w:rPr>
          <w:rFonts w:ascii="Arial" w:hAnsi="Arial" w:cs="Arial"/>
          <w:sz w:val="18"/>
          <w:szCs w:val="18"/>
        </w:rPr>
        <w:t xml:space="preserve">Im Rahmen der Arbeit wird versucht die Frage zu beantworten, ob </w:t>
      </w:r>
      <w:r w:rsidR="00687572">
        <w:rPr>
          <w:rFonts w:ascii="Arial" w:hAnsi="Arial" w:cs="Arial"/>
          <w:sz w:val="18"/>
          <w:szCs w:val="18"/>
        </w:rPr>
        <w:t>K</w:t>
      </w:r>
      <w:r w:rsidRPr="001B798B">
        <w:rPr>
          <w:rFonts w:ascii="Arial" w:hAnsi="Arial" w:cs="Arial"/>
          <w:sz w:val="18"/>
          <w:szCs w:val="18"/>
        </w:rPr>
        <w:t>NN dahin gehend</w:t>
      </w:r>
      <w:r w:rsidR="0012068E">
        <w:rPr>
          <w:rFonts w:ascii="Arial" w:hAnsi="Arial" w:cs="Arial"/>
          <w:sz w:val="18"/>
          <w:szCs w:val="18"/>
        </w:rPr>
        <w:t xml:space="preserve"> trainiert und</w:t>
      </w:r>
      <w:r w:rsidRPr="001B798B">
        <w:rPr>
          <w:rFonts w:ascii="Arial" w:hAnsi="Arial" w:cs="Arial"/>
          <w:sz w:val="18"/>
          <w:szCs w:val="18"/>
        </w:rPr>
        <w:t xml:space="preserve"> genutzt werden können, um</w:t>
      </w:r>
      <w:r w:rsidR="0042001A">
        <w:rPr>
          <w:rFonts w:ascii="Arial" w:hAnsi="Arial" w:cs="Arial"/>
          <w:sz w:val="18"/>
          <w:szCs w:val="18"/>
        </w:rPr>
        <w:t xml:space="preserve"> UI-Entwurfsmuster</w:t>
      </w:r>
      <w:r w:rsidRPr="001B798B">
        <w:rPr>
          <w:rFonts w:ascii="Arial" w:hAnsi="Arial" w:cs="Arial"/>
          <w:sz w:val="18"/>
          <w:szCs w:val="18"/>
        </w:rPr>
        <w:t xml:space="preserve"> zu</w:t>
      </w:r>
      <w:r w:rsidR="00CA726D" w:rsidRPr="001B798B">
        <w:rPr>
          <w:rFonts w:ascii="Arial" w:hAnsi="Arial" w:cs="Arial"/>
          <w:sz w:val="18"/>
          <w:szCs w:val="18"/>
        </w:rPr>
        <w:t>verlässig zu</w:t>
      </w:r>
      <w:r w:rsidRPr="001B798B">
        <w:rPr>
          <w:rFonts w:ascii="Arial" w:hAnsi="Arial" w:cs="Arial"/>
          <w:sz w:val="18"/>
          <w:szCs w:val="18"/>
        </w:rPr>
        <w:t xml:space="preserve"> erkennen.</w:t>
      </w:r>
      <w:r w:rsidR="003E79EC">
        <w:rPr>
          <w:rFonts w:ascii="Arial" w:hAnsi="Arial" w:cs="Arial"/>
          <w:sz w:val="18"/>
          <w:szCs w:val="18"/>
        </w:rPr>
        <w:t xml:space="preserve"> Eine konkrete Nutzung</w:t>
      </w:r>
      <w:r w:rsidR="0042001A">
        <w:rPr>
          <w:rFonts w:ascii="Arial" w:hAnsi="Arial" w:cs="Arial"/>
          <w:sz w:val="18"/>
          <w:szCs w:val="18"/>
        </w:rPr>
        <w:t xml:space="preserve"> der erstellten KNN im Rahmen der</w:t>
      </w:r>
      <w:r w:rsidR="003E79EC">
        <w:rPr>
          <w:rFonts w:ascii="Arial" w:hAnsi="Arial" w:cs="Arial"/>
          <w:sz w:val="18"/>
          <w:szCs w:val="18"/>
        </w:rPr>
        <w:t xml:space="preserve"> Testautomatisierung liegt nicht im Fokus der Arbeit.</w:t>
      </w:r>
      <w:r w:rsidR="0042001A">
        <w:rPr>
          <w:rFonts w:ascii="Arial" w:hAnsi="Arial" w:cs="Arial"/>
          <w:sz w:val="18"/>
          <w:szCs w:val="18"/>
        </w:rPr>
        <w:t xml:space="preserve"> </w:t>
      </w:r>
      <w:r w:rsidR="007D4586">
        <w:rPr>
          <w:rFonts w:ascii="Arial" w:hAnsi="Arial" w:cs="Arial"/>
          <w:sz w:val="18"/>
          <w:szCs w:val="18"/>
        </w:rPr>
        <w:t xml:space="preserve">Als erwartetes Ergebnis entsteht ein </w:t>
      </w:r>
      <w:r w:rsidR="007D4586" w:rsidRPr="007D4586">
        <w:rPr>
          <w:rFonts w:ascii="Arial" w:hAnsi="Arial" w:cs="Arial"/>
          <w:sz w:val="18"/>
          <w:szCs w:val="18"/>
        </w:rPr>
        <w:t xml:space="preserve">KNN </w:t>
      </w:r>
      <w:r w:rsidR="007D4586">
        <w:rPr>
          <w:rFonts w:ascii="Arial" w:hAnsi="Arial" w:cs="Arial"/>
          <w:sz w:val="18"/>
          <w:szCs w:val="18"/>
        </w:rPr>
        <w:t>das in d</w:t>
      </w:r>
      <w:r w:rsidR="007D4586" w:rsidRPr="007D4586">
        <w:rPr>
          <w:rFonts w:ascii="Arial" w:hAnsi="Arial" w:cs="Arial"/>
          <w:sz w:val="18"/>
          <w:szCs w:val="18"/>
        </w:rPr>
        <w:t>er Lage ist ein einzelnes UI-Entwurfsmuster zu erkennen</w:t>
      </w:r>
      <w:r w:rsidR="007D4586">
        <w:rPr>
          <w:rFonts w:ascii="Arial" w:hAnsi="Arial" w:cs="Arial"/>
          <w:sz w:val="18"/>
          <w:szCs w:val="18"/>
        </w:rPr>
        <w:t>.</w:t>
      </w:r>
    </w:p>
    <w:p w14:paraId="4DDE252B" w14:textId="77777777" w:rsidR="004560AB" w:rsidRDefault="004560AB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5E44C42D" w14:textId="77777777" w:rsidR="009C4ED9" w:rsidRDefault="009C4ED9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4560AB">
        <w:rPr>
          <w:rFonts w:ascii="Arial" w:hAnsi="Arial" w:cs="Arial"/>
          <w:b/>
          <w:sz w:val="18"/>
          <w:szCs w:val="18"/>
        </w:rPr>
        <w:t>Betriebliche</w:t>
      </w:r>
      <w:r w:rsidR="003C11D3">
        <w:rPr>
          <w:rFonts w:ascii="Arial" w:hAnsi="Arial" w:cs="Arial"/>
          <w:b/>
          <w:sz w:val="18"/>
          <w:szCs w:val="18"/>
        </w:rPr>
        <w:t>s</w:t>
      </w:r>
      <w:r w:rsidRPr="004560AB">
        <w:rPr>
          <w:rFonts w:ascii="Arial" w:hAnsi="Arial" w:cs="Arial"/>
          <w:b/>
          <w:sz w:val="18"/>
          <w:szCs w:val="18"/>
        </w:rPr>
        <w:t xml:space="preserve"> Umfeld</w:t>
      </w:r>
    </w:p>
    <w:p w14:paraId="0F26DF39" w14:textId="62433759" w:rsidR="003C11D3" w:rsidRPr="003C11D3" w:rsidRDefault="0063365B" w:rsidP="002106F8">
      <w:pPr>
        <w:tabs>
          <w:tab w:val="left" w:pos="567"/>
          <w:tab w:val="left" w:pos="1134"/>
          <w:tab w:val="left" w:pos="1701"/>
        </w:tabs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Die Bachelorarbeit entsteht in Zusammenarbeit mit der Abteilung </w:t>
      </w:r>
      <w:r w:rsidR="00661A9E">
        <w:rPr>
          <w:rFonts w:ascii="Arial" w:hAnsi="Arial" w:cs="Arial"/>
          <w:sz w:val="18"/>
          <w:szCs w:val="18"/>
        </w:rPr>
        <w:t>„</w:t>
      </w:r>
      <w:proofErr w:type="spellStart"/>
      <w:r>
        <w:rPr>
          <w:rFonts w:ascii="Arial" w:hAnsi="Arial" w:cs="Arial"/>
          <w:sz w:val="18"/>
          <w:szCs w:val="18"/>
        </w:rPr>
        <w:t>Civil</w:t>
      </w:r>
      <w:proofErr w:type="spellEnd"/>
      <w:r>
        <w:rPr>
          <w:rFonts w:ascii="Arial" w:hAnsi="Arial" w:cs="Arial"/>
          <w:sz w:val="18"/>
          <w:szCs w:val="18"/>
        </w:rPr>
        <w:t xml:space="preserve"> and National Security</w:t>
      </w:r>
      <w:r w:rsidR="00661A9E"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 xml:space="preserve"> der Firma Atos Information Technology GmbH. </w:t>
      </w:r>
      <w:r w:rsidR="00661A9E">
        <w:rPr>
          <w:rFonts w:ascii="Arial" w:hAnsi="Arial" w:cs="Arial"/>
          <w:sz w:val="18"/>
          <w:szCs w:val="18"/>
        </w:rPr>
        <w:t xml:space="preserve">Die </w:t>
      </w:r>
      <w:r w:rsidR="005C583E">
        <w:rPr>
          <w:rFonts w:ascii="Arial" w:hAnsi="Arial" w:cs="Arial"/>
          <w:sz w:val="18"/>
          <w:szCs w:val="18"/>
        </w:rPr>
        <w:t xml:space="preserve">Abteilung bietet ihren Kunden </w:t>
      </w:r>
      <w:r w:rsidR="00D852F6">
        <w:rPr>
          <w:rFonts w:ascii="Arial" w:hAnsi="Arial" w:cs="Arial"/>
          <w:sz w:val="18"/>
          <w:szCs w:val="18"/>
        </w:rPr>
        <w:t>Infrastruktur und Plat</w:t>
      </w:r>
      <w:r w:rsidR="005C583E">
        <w:rPr>
          <w:rFonts w:ascii="Arial" w:hAnsi="Arial" w:cs="Arial"/>
          <w:sz w:val="18"/>
          <w:szCs w:val="18"/>
        </w:rPr>
        <w:t>t</w:t>
      </w:r>
      <w:r w:rsidR="00D852F6">
        <w:rPr>
          <w:rFonts w:ascii="Arial" w:hAnsi="Arial" w:cs="Arial"/>
          <w:sz w:val="18"/>
          <w:szCs w:val="18"/>
        </w:rPr>
        <w:t>form Services für</w:t>
      </w:r>
      <w:r w:rsidR="00661A9E">
        <w:rPr>
          <w:rFonts w:ascii="Arial" w:hAnsi="Arial" w:cs="Arial"/>
          <w:sz w:val="18"/>
          <w:szCs w:val="18"/>
        </w:rPr>
        <w:t xml:space="preserve"> Rechenzentren an.</w:t>
      </w:r>
      <w:r w:rsidR="005C583E">
        <w:rPr>
          <w:rFonts w:ascii="Arial" w:hAnsi="Arial" w:cs="Arial"/>
          <w:sz w:val="18"/>
          <w:szCs w:val="18"/>
        </w:rPr>
        <w:t xml:space="preserve"> </w:t>
      </w:r>
      <w:r w:rsidR="00661A9E">
        <w:rPr>
          <w:rFonts w:ascii="Arial" w:hAnsi="Arial" w:cs="Arial"/>
          <w:sz w:val="18"/>
          <w:szCs w:val="18"/>
        </w:rPr>
        <w:t xml:space="preserve">Von </w:t>
      </w:r>
      <w:r w:rsidR="00B32F46">
        <w:rPr>
          <w:rFonts w:ascii="Arial" w:hAnsi="Arial" w:cs="Arial"/>
          <w:sz w:val="18"/>
          <w:szCs w:val="18"/>
        </w:rPr>
        <w:t>Konzeption</w:t>
      </w:r>
      <w:r w:rsidR="00661A9E">
        <w:rPr>
          <w:rFonts w:ascii="Arial" w:hAnsi="Arial" w:cs="Arial"/>
          <w:sz w:val="18"/>
          <w:szCs w:val="18"/>
        </w:rPr>
        <w:t xml:space="preserve"> und Planung</w:t>
      </w:r>
      <w:r w:rsidR="00B32F46">
        <w:rPr>
          <w:rFonts w:ascii="Arial" w:hAnsi="Arial" w:cs="Arial"/>
          <w:sz w:val="18"/>
          <w:szCs w:val="18"/>
        </w:rPr>
        <w:t xml:space="preserve"> </w:t>
      </w:r>
      <w:r w:rsidR="00661A9E">
        <w:rPr>
          <w:rFonts w:ascii="Arial" w:hAnsi="Arial" w:cs="Arial"/>
          <w:sz w:val="18"/>
          <w:szCs w:val="18"/>
        </w:rPr>
        <w:t>bis hin zu</w:t>
      </w:r>
      <w:r w:rsidR="007D4586">
        <w:rPr>
          <w:rFonts w:ascii="Arial" w:hAnsi="Arial" w:cs="Arial"/>
          <w:sz w:val="18"/>
          <w:szCs w:val="18"/>
        </w:rPr>
        <w:t>m</w:t>
      </w:r>
      <w:r w:rsidR="00661A9E">
        <w:rPr>
          <w:rFonts w:ascii="Arial" w:hAnsi="Arial" w:cs="Arial"/>
          <w:sz w:val="18"/>
          <w:szCs w:val="18"/>
        </w:rPr>
        <w:t xml:space="preserve"> </w:t>
      </w:r>
      <w:r w:rsidR="007D4586">
        <w:rPr>
          <w:rFonts w:ascii="Arial" w:hAnsi="Arial" w:cs="Arial"/>
          <w:sz w:val="18"/>
          <w:szCs w:val="18"/>
        </w:rPr>
        <w:t>Rollout</w:t>
      </w:r>
      <w:r w:rsidR="00B32F46">
        <w:rPr>
          <w:rFonts w:ascii="Arial" w:hAnsi="Arial" w:cs="Arial"/>
          <w:sz w:val="18"/>
          <w:szCs w:val="18"/>
        </w:rPr>
        <w:t xml:space="preserve"> und Betrieb</w:t>
      </w:r>
      <w:r w:rsidR="005C583E">
        <w:rPr>
          <w:rFonts w:ascii="Arial" w:hAnsi="Arial" w:cs="Arial"/>
          <w:sz w:val="18"/>
          <w:szCs w:val="18"/>
        </w:rPr>
        <w:t xml:space="preserve"> der entsprechenden Services</w:t>
      </w:r>
      <w:r w:rsidR="00661A9E">
        <w:rPr>
          <w:rFonts w:ascii="Arial" w:hAnsi="Arial" w:cs="Arial"/>
          <w:sz w:val="18"/>
          <w:szCs w:val="18"/>
        </w:rPr>
        <w:t>.</w:t>
      </w:r>
      <w:r w:rsidR="005C583E">
        <w:rPr>
          <w:rFonts w:ascii="Arial" w:hAnsi="Arial" w:cs="Arial"/>
          <w:sz w:val="18"/>
          <w:szCs w:val="18"/>
        </w:rPr>
        <w:t xml:space="preserve"> Zusätzlich</w:t>
      </w:r>
      <w:r w:rsidR="008312F6">
        <w:rPr>
          <w:rFonts w:ascii="Arial" w:hAnsi="Arial" w:cs="Arial"/>
          <w:sz w:val="18"/>
          <w:szCs w:val="18"/>
        </w:rPr>
        <w:t xml:space="preserve"> wird</w:t>
      </w:r>
      <w:r w:rsidR="00687572">
        <w:rPr>
          <w:rFonts w:ascii="Arial" w:hAnsi="Arial" w:cs="Arial"/>
          <w:sz w:val="18"/>
          <w:szCs w:val="18"/>
        </w:rPr>
        <w:t xml:space="preserve"> innerh</w:t>
      </w:r>
      <w:r w:rsidR="005C583E">
        <w:rPr>
          <w:rFonts w:ascii="Arial" w:hAnsi="Arial" w:cs="Arial"/>
          <w:sz w:val="18"/>
          <w:szCs w:val="18"/>
        </w:rPr>
        <w:t xml:space="preserve">alb der </w:t>
      </w:r>
      <w:r w:rsidR="005C583E">
        <w:rPr>
          <w:rFonts w:ascii="Arial" w:hAnsi="Arial" w:cs="Arial"/>
          <w:sz w:val="18"/>
          <w:szCs w:val="18"/>
        </w:rPr>
        <w:lastRenderedPageBreak/>
        <w:t>Abteilung Software Entwicklung als Dienstleistung angeboten, wobei der Schwerpunkt auf die</w:t>
      </w:r>
      <w:r w:rsidR="00687572">
        <w:rPr>
          <w:rFonts w:ascii="Arial" w:hAnsi="Arial" w:cs="Arial"/>
          <w:sz w:val="18"/>
          <w:szCs w:val="18"/>
        </w:rPr>
        <w:t xml:space="preserve"> Entwicklung</w:t>
      </w:r>
      <w:r w:rsidR="005C583E">
        <w:rPr>
          <w:rFonts w:ascii="Arial" w:hAnsi="Arial" w:cs="Arial"/>
          <w:sz w:val="18"/>
          <w:szCs w:val="18"/>
        </w:rPr>
        <w:t xml:space="preserve"> von Webanwendungen liegt.</w:t>
      </w:r>
    </w:p>
    <w:p w14:paraId="614E3E42" w14:textId="77777777" w:rsidR="009C4ED9" w:rsidRDefault="009C4ED9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4CBE019C" w14:textId="77777777" w:rsidR="005E4C6B" w:rsidRDefault="005E4C6B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</w:p>
    <w:p w14:paraId="215A7C2F" w14:textId="275ACF92" w:rsidR="00D51DBD" w:rsidRPr="00D51DBD" w:rsidRDefault="009C4ED9" w:rsidP="002140A8">
      <w:pPr>
        <w:rPr>
          <w:b/>
          <w:sz w:val="28"/>
        </w:rPr>
      </w:pPr>
      <w:r w:rsidRPr="00D51DBD">
        <w:rPr>
          <w:b/>
          <w:sz w:val="28"/>
        </w:rPr>
        <w:t>Vorläufige Literatur</w:t>
      </w:r>
      <w:r w:rsidR="002140A8" w:rsidRPr="00D51DBD">
        <w:rPr>
          <w:b/>
          <w:sz w:val="28"/>
        </w:rPr>
        <w:t>liste</w:t>
      </w:r>
    </w:p>
    <w:p w14:paraId="43943356" w14:textId="77777777" w:rsidR="0009691E" w:rsidRDefault="00D51DBD" w:rsidP="0009691E">
      <w:pPr>
        <w:pStyle w:val="Listenabsatz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n-GB"/>
        </w:rPr>
      </w:pPr>
      <w:proofErr w:type="spellStart"/>
      <w:r w:rsidRPr="0009691E">
        <w:rPr>
          <w:rFonts w:ascii="Arial" w:hAnsi="Arial" w:cs="Arial"/>
          <w:b/>
          <w:sz w:val="18"/>
          <w:szCs w:val="18"/>
          <w:lang w:val="en-GB"/>
        </w:rPr>
        <w:t>OpenAI</w:t>
      </w:r>
      <w:proofErr w:type="spellEnd"/>
      <w:r w:rsidR="009B42BF" w:rsidRPr="0009691E">
        <w:rPr>
          <w:rFonts w:ascii="Arial" w:hAnsi="Arial" w:cs="Arial"/>
          <w:b/>
          <w:sz w:val="18"/>
          <w:szCs w:val="18"/>
          <w:lang w:val="en-GB"/>
        </w:rPr>
        <w:t xml:space="preserve"> </w:t>
      </w:r>
      <w:proofErr w:type="spellStart"/>
      <w:r w:rsidR="009B42BF" w:rsidRPr="0009691E">
        <w:rPr>
          <w:rFonts w:ascii="Arial" w:hAnsi="Arial" w:cs="Arial"/>
          <w:b/>
          <w:sz w:val="18"/>
          <w:szCs w:val="18"/>
          <w:lang w:val="en-GB"/>
        </w:rPr>
        <w:t>Hompage</w:t>
      </w:r>
      <w:proofErr w:type="spellEnd"/>
    </w:p>
    <w:p w14:paraId="2FCBE609" w14:textId="70311020" w:rsidR="0009691E" w:rsidRDefault="001924A9" w:rsidP="0009691E">
      <w:pPr>
        <w:pStyle w:val="Listenabsatz"/>
        <w:rPr>
          <w:rFonts w:ascii="Arial" w:hAnsi="Arial" w:cs="Arial"/>
          <w:sz w:val="18"/>
          <w:szCs w:val="18"/>
          <w:lang w:val="en-GB"/>
        </w:rPr>
      </w:pPr>
      <w:hyperlink r:id="rId10" w:history="1">
        <w:r w:rsidR="0009691E" w:rsidRPr="007C21F7">
          <w:rPr>
            <w:rStyle w:val="Hyperlink"/>
            <w:rFonts w:ascii="Arial" w:hAnsi="Arial" w:cs="Arial"/>
            <w:sz w:val="18"/>
            <w:szCs w:val="18"/>
            <w:lang w:val="en-GB"/>
          </w:rPr>
          <w:t>https://openai.com/</w:t>
        </w:r>
      </w:hyperlink>
    </w:p>
    <w:p w14:paraId="2544978F" w14:textId="77777777" w:rsidR="0009691E" w:rsidRDefault="0009691E" w:rsidP="0009691E">
      <w:pPr>
        <w:pStyle w:val="Listenabsatz"/>
        <w:rPr>
          <w:rFonts w:ascii="Arial" w:hAnsi="Arial" w:cs="Arial"/>
          <w:sz w:val="18"/>
          <w:szCs w:val="18"/>
          <w:lang w:val="en-GB"/>
        </w:rPr>
      </w:pPr>
    </w:p>
    <w:p w14:paraId="6915121A" w14:textId="77777777" w:rsidR="0009691E" w:rsidRPr="00003F70" w:rsidRDefault="00D51DBD" w:rsidP="0009691E">
      <w:pPr>
        <w:pStyle w:val="Listenabsatz"/>
        <w:numPr>
          <w:ilvl w:val="0"/>
          <w:numId w:val="11"/>
        </w:numPr>
        <w:rPr>
          <w:rFonts w:ascii="Arial" w:hAnsi="Arial" w:cs="Arial"/>
          <w:sz w:val="18"/>
          <w:szCs w:val="18"/>
          <w:lang w:val="en-GB"/>
        </w:rPr>
      </w:pPr>
      <w:r w:rsidRPr="00003F70">
        <w:rPr>
          <w:rFonts w:ascii="Arial" w:hAnsi="Arial" w:cs="Arial"/>
          <w:b/>
          <w:sz w:val="18"/>
          <w:szCs w:val="18"/>
          <w:lang w:val="en-GB"/>
        </w:rPr>
        <w:t>TensorFlow Website</w:t>
      </w:r>
    </w:p>
    <w:p w14:paraId="30FDC80D" w14:textId="70701CFB" w:rsidR="0009691E" w:rsidRDefault="001924A9" w:rsidP="0009691E">
      <w:pPr>
        <w:pStyle w:val="Listenabsatz"/>
        <w:rPr>
          <w:rFonts w:ascii="Arial" w:hAnsi="Arial" w:cs="Arial"/>
          <w:sz w:val="18"/>
          <w:szCs w:val="18"/>
        </w:rPr>
      </w:pPr>
      <w:hyperlink r:id="rId11" w:history="1">
        <w:r w:rsidR="0009691E" w:rsidRPr="007C21F7">
          <w:rPr>
            <w:rStyle w:val="Hyperlink"/>
            <w:rFonts w:ascii="Arial" w:hAnsi="Arial" w:cs="Arial"/>
            <w:sz w:val="18"/>
            <w:szCs w:val="18"/>
          </w:rPr>
          <w:t>https://www.tensorflow.org/</w:t>
        </w:r>
      </w:hyperlink>
    </w:p>
    <w:p w14:paraId="1814C75E" w14:textId="77777777" w:rsidR="0009691E" w:rsidRDefault="0009691E" w:rsidP="0009691E">
      <w:pPr>
        <w:pStyle w:val="Listenabsatz"/>
        <w:rPr>
          <w:rFonts w:ascii="Arial" w:hAnsi="Arial" w:cs="Arial"/>
          <w:sz w:val="18"/>
          <w:szCs w:val="18"/>
        </w:rPr>
      </w:pPr>
    </w:p>
    <w:p w14:paraId="3406C1ED" w14:textId="77777777" w:rsidR="0009691E" w:rsidRPr="0009691E" w:rsidRDefault="00967C07" w:rsidP="0009691E">
      <w:pPr>
        <w:pStyle w:val="Listenabsatz"/>
        <w:numPr>
          <w:ilvl w:val="0"/>
          <w:numId w:val="11"/>
        </w:numPr>
        <w:rPr>
          <w:rFonts w:ascii="Arial" w:hAnsi="Arial" w:cs="Arial"/>
          <w:sz w:val="18"/>
          <w:szCs w:val="18"/>
          <w:lang w:val="en-GB"/>
        </w:rPr>
      </w:pPr>
      <w:r w:rsidRPr="0009691E">
        <w:rPr>
          <w:rFonts w:ascii="Arial" w:hAnsi="Arial" w:cs="Arial"/>
          <w:b/>
          <w:sz w:val="18"/>
          <w:szCs w:val="18"/>
          <w:lang w:val="en-GB"/>
        </w:rPr>
        <w:t>C</w:t>
      </w:r>
      <w:r w:rsidR="00E9236B" w:rsidRPr="0009691E">
        <w:rPr>
          <w:rFonts w:ascii="Arial" w:hAnsi="Arial" w:cs="Arial"/>
          <w:b/>
          <w:sz w:val="18"/>
          <w:szCs w:val="18"/>
          <w:lang w:val="en-GB"/>
        </w:rPr>
        <w:t>V</w:t>
      </w:r>
      <w:r w:rsidRPr="0009691E">
        <w:rPr>
          <w:rFonts w:ascii="Arial" w:hAnsi="Arial" w:cs="Arial"/>
          <w:b/>
          <w:sz w:val="18"/>
          <w:szCs w:val="18"/>
          <w:lang w:val="en-GB"/>
        </w:rPr>
        <w:t>F Open Access</w:t>
      </w:r>
      <w:r w:rsidR="005E4C6B" w:rsidRPr="0009691E">
        <w:rPr>
          <w:rFonts w:ascii="Arial" w:hAnsi="Arial" w:cs="Arial"/>
          <w:b/>
          <w:sz w:val="18"/>
          <w:szCs w:val="18"/>
          <w:lang w:val="en-GB"/>
        </w:rPr>
        <w:t>:</w:t>
      </w:r>
    </w:p>
    <w:p w14:paraId="52AF4FD0" w14:textId="53770D35" w:rsidR="0063365B" w:rsidRPr="006850A9" w:rsidRDefault="005E4C6B" w:rsidP="0009691E">
      <w:pPr>
        <w:pStyle w:val="Listenabsatz"/>
        <w:rPr>
          <w:rStyle w:val="Hyperlink"/>
          <w:rFonts w:ascii="Arial" w:hAnsi="Arial" w:cs="Arial"/>
          <w:sz w:val="18"/>
          <w:szCs w:val="18"/>
          <w:lang w:val="es-ES"/>
        </w:rPr>
      </w:pPr>
      <w:r w:rsidRPr="006850A9">
        <w:rPr>
          <w:rFonts w:ascii="Arial" w:hAnsi="Arial" w:cs="Arial"/>
          <w:sz w:val="18"/>
          <w:szCs w:val="18"/>
          <w:lang w:val="es-ES"/>
        </w:rPr>
        <w:t xml:space="preserve">ECCV 2018: </w:t>
      </w:r>
      <w:r w:rsidR="001924A9">
        <w:fldChar w:fldCharType="begin"/>
      </w:r>
      <w:r w:rsidR="001924A9" w:rsidRPr="00AB5EF1">
        <w:rPr>
          <w:lang w:val="en-GB"/>
        </w:rPr>
        <w:instrText xml:space="preserve"> HYPERLINK "http://openaccess.thecvf.com/ECCV2018.py" </w:instrText>
      </w:r>
      <w:r w:rsidR="001924A9">
        <w:fldChar w:fldCharType="separate"/>
      </w:r>
      <w:r w:rsidRPr="006850A9">
        <w:rPr>
          <w:rStyle w:val="Hyperlink"/>
          <w:rFonts w:ascii="Arial" w:hAnsi="Arial" w:cs="Arial"/>
          <w:sz w:val="18"/>
          <w:szCs w:val="18"/>
          <w:lang w:val="es-ES"/>
        </w:rPr>
        <w:t>http://openaccess.thecvf.com/ECCV2018.py</w:t>
      </w:r>
      <w:r w:rsidR="001924A9">
        <w:rPr>
          <w:rStyle w:val="Hyperlink"/>
          <w:rFonts w:ascii="Arial" w:hAnsi="Arial" w:cs="Arial"/>
          <w:sz w:val="18"/>
          <w:szCs w:val="18"/>
          <w:lang w:val="es-ES"/>
        </w:rPr>
        <w:fldChar w:fldCharType="end"/>
      </w:r>
      <w:r w:rsidRPr="006850A9">
        <w:rPr>
          <w:rFonts w:ascii="Arial" w:hAnsi="Arial" w:cs="Arial"/>
          <w:sz w:val="18"/>
          <w:szCs w:val="18"/>
          <w:lang w:val="es-ES"/>
        </w:rPr>
        <w:br/>
        <w:t xml:space="preserve">CVPR 2018: </w:t>
      </w:r>
      <w:r w:rsidR="001924A9">
        <w:fldChar w:fldCharType="begin"/>
      </w:r>
      <w:r w:rsidR="001924A9" w:rsidRPr="00AB5EF1">
        <w:rPr>
          <w:lang w:val="en-GB"/>
        </w:rPr>
        <w:instrText xml:space="preserve"> HYPERLINK "http://openaccess.thecvf.com/CVPR2018.py" </w:instrText>
      </w:r>
      <w:r w:rsidR="001924A9">
        <w:fldChar w:fldCharType="separate"/>
      </w:r>
      <w:r w:rsidRPr="006850A9">
        <w:rPr>
          <w:rStyle w:val="Hyperlink"/>
          <w:rFonts w:ascii="Arial" w:hAnsi="Arial" w:cs="Arial"/>
          <w:sz w:val="18"/>
          <w:szCs w:val="18"/>
          <w:lang w:val="es-ES"/>
        </w:rPr>
        <w:t>http://openaccess.thecvf.com/CVPR2018.py</w:t>
      </w:r>
      <w:r w:rsidR="001924A9">
        <w:rPr>
          <w:rStyle w:val="Hyperlink"/>
          <w:rFonts w:ascii="Arial" w:hAnsi="Arial" w:cs="Arial"/>
          <w:sz w:val="18"/>
          <w:szCs w:val="18"/>
          <w:lang w:val="es-ES"/>
        </w:rPr>
        <w:fldChar w:fldCharType="end"/>
      </w:r>
    </w:p>
    <w:p w14:paraId="1942964E" w14:textId="77777777" w:rsidR="0009691E" w:rsidRPr="006850A9" w:rsidRDefault="0009691E" w:rsidP="0009691E">
      <w:pPr>
        <w:pStyle w:val="Listenabsatz"/>
        <w:rPr>
          <w:rFonts w:ascii="Arial" w:hAnsi="Arial" w:cs="Arial"/>
          <w:sz w:val="18"/>
          <w:szCs w:val="18"/>
          <w:lang w:val="es-ES"/>
        </w:rPr>
      </w:pPr>
    </w:p>
    <w:p w14:paraId="22831CC1" w14:textId="77777777" w:rsidR="0009691E" w:rsidRDefault="0063365B" w:rsidP="004E6FDD">
      <w:pPr>
        <w:pStyle w:val="Listenabsatz"/>
        <w:numPr>
          <w:ilvl w:val="0"/>
          <w:numId w:val="11"/>
        </w:num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09691E">
        <w:rPr>
          <w:rFonts w:ascii="Arial" w:hAnsi="Arial" w:cs="Arial"/>
          <w:b/>
          <w:sz w:val="18"/>
          <w:szCs w:val="18"/>
          <w:lang w:val="en-GB"/>
        </w:rPr>
        <w:t>Deep Learning for Computer Vision</w:t>
      </w:r>
    </w:p>
    <w:p w14:paraId="5455511F" w14:textId="77777777" w:rsidR="0009691E" w:rsidRDefault="0009691E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  <w:lang w:val="en-GB"/>
        </w:rPr>
      </w:pP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Rajalingappaa</w:t>
      </w:r>
      <w:proofErr w:type="spellEnd"/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Shanmugamani</w:t>
      </w:r>
      <w:proofErr w:type="spellEnd"/>
    </w:p>
    <w:p w14:paraId="41E99A94" w14:textId="77777777" w:rsidR="0009691E" w:rsidRDefault="0063365B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2106F8">
        <w:rPr>
          <w:rFonts w:ascii="Arial" w:hAnsi="Arial" w:cs="Arial"/>
          <w:sz w:val="18"/>
          <w:szCs w:val="18"/>
          <w:lang w:val="en-US"/>
        </w:rPr>
        <w:t>Januar</w:t>
      </w:r>
      <w:proofErr w:type="spellEnd"/>
      <w:r w:rsidRPr="002106F8">
        <w:rPr>
          <w:rFonts w:ascii="Arial" w:hAnsi="Arial" w:cs="Arial"/>
          <w:sz w:val="18"/>
          <w:szCs w:val="18"/>
          <w:lang w:val="en-US"/>
        </w:rPr>
        <w:t xml:space="preserve"> 2018, </w:t>
      </w:r>
    </w:p>
    <w:p w14:paraId="4B7168DE" w14:textId="2E9915E4" w:rsidR="0063365B" w:rsidRPr="0009691E" w:rsidRDefault="0063365B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2106F8">
        <w:rPr>
          <w:rFonts w:ascii="Arial" w:hAnsi="Arial" w:cs="Arial"/>
          <w:sz w:val="18"/>
          <w:szCs w:val="18"/>
          <w:lang w:val="en-US"/>
        </w:rPr>
        <w:t>ISBN 978-1-78829-562-8</w:t>
      </w:r>
    </w:p>
    <w:p w14:paraId="58D0EA15" w14:textId="77777777" w:rsidR="0063365B" w:rsidRDefault="0063365B" w:rsidP="004E6FDD">
      <w:pPr>
        <w:tabs>
          <w:tab w:val="left" w:pos="567"/>
          <w:tab w:val="left" w:pos="1134"/>
          <w:tab w:val="left" w:pos="1701"/>
        </w:tabs>
        <w:spacing w:after="0"/>
        <w:rPr>
          <w:lang w:val="en-GB"/>
        </w:rPr>
      </w:pPr>
    </w:p>
    <w:p w14:paraId="18075278" w14:textId="77777777" w:rsidR="00873CBE" w:rsidRDefault="00E9236B" w:rsidP="009709AD">
      <w:pPr>
        <w:pStyle w:val="Listenabsatz"/>
        <w:numPr>
          <w:ilvl w:val="0"/>
          <w:numId w:val="11"/>
        </w:num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09691E">
        <w:rPr>
          <w:rFonts w:ascii="Arial" w:hAnsi="Arial" w:cs="Arial"/>
          <w:b/>
          <w:sz w:val="18"/>
          <w:szCs w:val="18"/>
          <w:lang w:val="en-GB"/>
        </w:rPr>
        <w:t>Deep Learning with TensorFlow - Second Edition</w:t>
      </w:r>
    </w:p>
    <w:p w14:paraId="0E0D1F05" w14:textId="77777777" w:rsidR="00873CBE" w:rsidRDefault="00873CBE" w:rsidP="00873CB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proofErr w:type="spellStart"/>
      <w:r w:rsidRPr="00873CBE">
        <w:rPr>
          <w:rFonts w:ascii="Arial" w:hAnsi="Arial" w:cs="Arial"/>
          <w:bCs/>
          <w:sz w:val="18"/>
          <w:szCs w:val="18"/>
        </w:rPr>
        <w:t>Giancario</w:t>
      </w:r>
      <w:proofErr w:type="spellEnd"/>
      <w:r w:rsidRPr="00873CBE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873CBE">
        <w:rPr>
          <w:rFonts w:ascii="Arial" w:hAnsi="Arial" w:cs="Arial"/>
          <w:bCs/>
          <w:sz w:val="18"/>
          <w:szCs w:val="18"/>
        </w:rPr>
        <w:t>Zaccone</w:t>
      </w:r>
      <w:proofErr w:type="spellEnd"/>
      <w:r w:rsidRPr="00873CBE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873CBE">
        <w:rPr>
          <w:rFonts w:ascii="Arial" w:hAnsi="Arial" w:cs="Arial"/>
          <w:bCs/>
          <w:sz w:val="18"/>
          <w:szCs w:val="18"/>
        </w:rPr>
        <w:t>Md</w:t>
      </w:r>
      <w:proofErr w:type="spellEnd"/>
      <w:r w:rsidRPr="00873CBE">
        <w:rPr>
          <w:rFonts w:ascii="Arial" w:hAnsi="Arial" w:cs="Arial"/>
          <w:bCs/>
          <w:sz w:val="18"/>
          <w:szCs w:val="18"/>
        </w:rPr>
        <w:t xml:space="preserve">. </w:t>
      </w:r>
      <w:proofErr w:type="spellStart"/>
      <w:r w:rsidRPr="00873CBE">
        <w:rPr>
          <w:rFonts w:ascii="Arial" w:hAnsi="Arial" w:cs="Arial"/>
          <w:bCs/>
          <w:sz w:val="18"/>
          <w:szCs w:val="18"/>
        </w:rPr>
        <w:t>Rezaul</w:t>
      </w:r>
      <w:proofErr w:type="spellEnd"/>
      <w:r w:rsidRPr="00873CBE">
        <w:rPr>
          <w:rFonts w:ascii="Arial" w:hAnsi="Arial" w:cs="Arial"/>
          <w:bCs/>
          <w:sz w:val="18"/>
          <w:szCs w:val="18"/>
        </w:rPr>
        <w:t xml:space="preserve"> Karim</w:t>
      </w:r>
      <w:r w:rsidR="00967C07" w:rsidRPr="00873CBE">
        <w:rPr>
          <w:rFonts w:ascii="Arial" w:hAnsi="Arial" w:cs="Arial"/>
          <w:b/>
          <w:sz w:val="18"/>
          <w:szCs w:val="18"/>
        </w:rPr>
        <w:br/>
      </w:r>
      <w:r w:rsidRPr="00873CBE">
        <w:rPr>
          <w:rFonts w:ascii="Arial" w:hAnsi="Arial" w:cs="Arial"/>
          <w:bCs/>
          <w:sz w:val="18"/>
          <w:szCs w:val="18"/>
        </w:rPr>
        <w:t xml:space="preserve">Zweite Auflage, </w:t>
      </w:r>
      <w:r w:rsidR="00E9236B" w:rsidRPr="00873CBE">
        <w:rPr>
          <w:rFonts w:ascii="Arial" w:hAnsi="Arial" w:cs="Arial"/>
          <w:bCs/>
          <w:sz w:val="18"/>
          <w:szCs w:val="18"/>
        </w:rPr>
        <w:t>März 2018</w:t>
      </w:r>
    </w:p>
    <w:p w14:paraId="61B114DF" w14:textId="7A46ED5E" w:rsidR="00967C07" w:rsidRPr="00873CBE" w:rsidRDefault="0063365B" w:rsidP="00873CB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E9236B">
        <w:rPr>
          <w:rFonts w:ascii="Arial" w:hAnsi="Arial" w:cs="Arial"/>
          <w:bCs/>
          <w:sz w:val="18"/>
          <w:szCs w:val="18"/>
          <w:lang w:val="en-GB"/>
        </w:rPr>
        <w:t>ISBN 978-1-78883-110-9</w:t>
      </w:r>
    </w:p>
    <w:p w14:paraId="69FEA387" w14:textId="77777777" w:rsidR="009B42BF" w:rsidRDefault="009B42BF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  <w:lang w:val="en-GB"/>
        </w:rPr>
      </w:pPr>
    </w:p>
    <w:p w14:paraId="3624FC34" w14:textId="77777777" w:rsidR="0009691E" w:rsidRDefault="009B42BF" w:rsidP="004E6FDD">
      <w:pPr>
        <w:pStyle w:val="Listenabsatz"/>
        <w:numPr>
          <w:ilvl w:val="0"/>
          <w:numId w:val="11"/>
        </w:num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09691E">
        <w:rPr>
          <w:rFonts w:ascii="Arial" w:hAnsi="Arial" w:cs="Arial"/>
          <w:b/>
          <w:sz w:val="18"/>
          <w:szCs w:val="18"/>
          <w:lang w:val="en-GB"/>
        </w:rPr>
        <w:t>Python Deep Learning Second Edition</w:t>
      </w:r>
    </w:p>
    <w:p w14:paraId="3B0DB06F" w14:textId="77777777" w:rsidR="0009691E" w:rsidRDefault="009709AD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  <w:lang w:val="en-GB"/>
        </w:rPr>
      </w:pPr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Ivan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Vasilev</w:t>
      </w:r>
      <w:proofErr w:type="spellEnd"/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, Daniel Slater,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Gianmario</w:t>
      </w:r>
      <w:proofErr w:type="spellEnd"/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Spacagna</w:t>
      </w:r>
      <w:proofErr w:type="spellEnd"/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, Peter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Roelants</w:t>
      </w:r>
      <w:proofErr w:type="spellEnd"/>
      <w:r w:rsidRPr="0009691E">
        <w:rPr>
          <w:rFonts w:ascii="Arial" w:hAnsi="Arial" w:cs="Arial"/>
          <w:bCs/>
          <w:sz w:val="18"/>
          <w:szCs w:val="18"/>
          <w:lang w:val="en-GB"/>
        </w:rPr>
        <w:t xml:space="preserve">, Valentino </w:t>
      </w:r>
      <w:proofErr w:type="spellStart"/>
      <w:r w:rsidRPr="0009691E">
        <w:rPr>
          <w:rFonts w:ascii="Arial" w:hAnsi="Arial" w:cs="Arial"/>
          <w:bCs/>
          <w:sz w:val="18"/>
          <w:szCs w:val="18"/>
          <w:lang w:val="en-GB"/>
        </w:rPr>
        <w:t>Zocca</w:t>
      </w:r>
      <w:proofErr w:type="spellEnd"/>
    </w:p>
    <w:p w14:paraId="0DF110D9" w14:textId="77777777" w:rsidR="0009691E" w:rsidRDefault="009709AD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  <w:lang w:val="en-GB"/>
        </w:rPr>
      </w:pPr>
      <w:proofErr w:type="spellStart"/>
      <w:r>
        <w:rPr>
          <w:rFonts w:ascii="Arial" w:hAnsi="Arial" w:cs="Arial"/>
          <w:bCs/>
          <w:sz w:val="18"/>
          <w:szCs w:val="18"/>
          <w:lang w:val="en-GB"/>
        </w:rPr>
        <w:t>Zweite</w:t>
      </w:r>
      <w:proofErr w:type="spellEnd"/>
      <w:r>
        <w:rPr>
          <w:rFonts w:ascii="Arial" w:hAnsi="Arial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Arial" w:hAnsi="Arial" w:cs="Arial"/>
          <w:bCs/>
          <w:sz w:val="18"/>
          <w:szCs w:val="18"/>
          <w:lang w:val="en-GB"/>
        </w:rPr>
        <w:t>Auflage</w:t>
      </w:r>
      <w:proofErr w:type="spellEnd"/>
      <w:r>
        <w:rPr>
          <w:rFonts w:ascii="Arial" w:hAnsi="Arial" w:cs="Arial"/>
          <w:bCs/>
          <w:sz w:val="18"/>
          <w:szCs w:val="18"/>
          <w:lang w:val="en-GB"/>
        </w:rPr>
        <w:t xml:space="preserve">, </w:t>
      </w:r>
      <w:proofErr w:type="spellStart"/>
      <w:r>
        <w:rPr>
          <w:rFonts w:ascii="Arial" w:hAnsi="Arial" w:cs="Arial"/>
          <w:bCs/>
          <w:sz w:val="18"/>
          <w:szCs w:val="18"/>
          <w:lang w:val="en-GB"/>
        </w:rPr>
        <w:t>Januar</w:t>
      </w:r>
      <w:proofErr w:type="spellEnd"/>
      <w:r>
        <w:rPr>
          <w:rFonts w:ascii="Arial" w:hAnsi="Arial" w:cs="Arial"/>
          <w:bCs/>
          <w:sz w:val="18"/>
          <w:szCs w:val="18"/>
          <w:lang w:val="en-GB"/>
        </w:rPr>
        <w:t xml:space="preserve"> 2019</w:t>
      </w:r>
    </w:p>
    <w:p w14:paraId="28D993F3" w14:textId="1BB871C3" w:rsidR="009B42BF" w:rsidRPr="0009691E" w:rsidRDefault="009B42BF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  <w:lang w:val="en-GB"/>
        </w:rPr>
      </w:pPr>
      <w:r w:rsidRPr="009B42BF">
        <w:rPr>
          <w:rFonts w:ascii="Arial" w:hAnsi="Arial" w:cs="Arial"/>
          <w:sz w:val="18"/>
          <w:szCs w:val="18"/>
          <w:lang w:val="en-GB"/>
        </w:rPr>
        <w:t>ISBN 978-1-78934-846-0</w:t>
      </w:r>
    </w:p>
    <w:p w14:paraId="48FE22EF" w14:textId="77777777" w:rsidR="009709AD" w:rsidRDefault="009709AD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</w:p>
    <w:p w14:paraId="02A80FB1" w14:textId="77777777" w:rsidR="0009691E" w:rsidRDefault="008E5861" w:rsidP="004E6FDD">
      <w:pPr>
        <w:pStyle w:val="Listenabsatz"/>
        <w:numPr>
          <w:ilvl w:val="0"/>
          <w:numId w:val="11"/>
        </w:num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09691E">
        <w:rPr>
          <w:rFonts w:ascii="Arial" w:hAnsi="Arial" w:cs="Arial"/>
          <w:b/>
          <w:sz w:val="18"/>
          <w:szCs w:val="18"/>
        </w:rPr>
        <w:t>Neuronale Netze: Eine Einführung in die Grundlagen, Anwendungen und Datenauswertung</w:t>
      </w:r>
    </w:p>
    <w:p w14:paraId="69ACEDD7" w14:textId="77777777" w:rsidR="0009691E" w:rsidRDefault="008E5861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r w:rsidRPr="0009691E">
        <w:rPr>
          <w:rFonts w:ascii="Arial" w:hAnsi="Arial" w:cs="Arial"/>
          <w:bCs/>
          <w:sz w:val="18"/>
          <w:szCs w:val="18"/>
        </w:rPr>
        <w:t>Günter Daniel Rey, Karl F. Wender</w:t>
      </w:r>
    </w:p>
    <w:p w14:paraId="2AF409F5" w14:textId="77777777" w:rsidR="0009691E" w:rsidRDefault="008E5861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Zweite Auflage, April 2018</w:t>
      </w:r>
    </w:p>
    <w:p w14:paraId="32D5F6AC" w14:textId="7020774C" w:rsidR="008E5861" w:rsidRPr="0009691E" w:rsidRDefault="0009691E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</w:t>
      </w:r>
      <w:r w:rsidR="008E5861" w:rsidRPr="008E5861">
        <w:rPr>
          <w:rFonts w:ascii="Arial" w:hAnsi="Arial" w:cs="Arial"/>
          <w:bCs/>
          <w:sz w:val="18"/>
          <w:szCs w:val="18"/>
        </w:rPr>
        <w:t>SBN: 978-3</w:t>
      </w:r>
      <w:r w:rsidR="008E5861">
        <w:rPr>
          <w:rFonts w:ascii="Arial" w:hAnsi="Arial" w:cs="Arial"/>
          <w:bCs/>
          <w:sz w:val="18"/>
          <w:szCs w:val="18"/>
        </w:rPr>
        <w:t>-</w:t>
      </w:r>
      <w:r w:rsidR="008E5861" w:rsidRPr="008E5861">
        <w:rPr>
          <w:rFonts w:ascii="Arial" w:hAnsi="Arial" w:cs="Arial"/>
          <w:bCs/>
          <w:sz w:val="18"/>
          <w:szCs w:val="18"/>
        </w:rPr>
        <w:t>45685</w:t>
      </w:r>
      <w:r w:rsidR="008E5861">
        <w:rPr>
          <w:rFonts w:ascii="Arial" w:hAnsi="Arial" w:cs="Arial"/>
          <w:bCs/>
          <w:sz w:val="18"/>
          <w:szCs w:val="18"/>
        </w:rPr>
        <w:t>-</w:t>
      </w:r>
      <w:r w:rsidR="008E5861" w:rsidRPr="008E5861">
        <w:rPr>
          <w:rFonts w:ascii="Arial" w:hAnsi="Arial" w:cs="Arial"/>
          <w:bCs/>
          <w:sz w:val="18"/>
          <w:szCs w:val="18"/>
        </w:rPr>
        <w:t>796</w:t>
      </w:r>
      <w:r w:rsidR="008E5861">
        <w:rPr>
          <w:rFonts w:ascii="Arial" w:hAnsi="Arial" w:cs="Arial"/>
          <w:bCs/>
          <w:sz w:val="18"/>
          <w:szCs w:val="18"/>
        </w:rPr>
        <w:t>-</w:t>
      </w:r>
      <w:r w:rsidR="008E5861" w:rsidRPr="008E5861">
        <w:rPr>
          <w:rFonts w:ascii="Arial" w:hAnsi="Arial" w:cs="Arial"/>
          <w:bCs/>
          <w:sz w:val="18"/>
          <w:szCs w:val="18"/>
        </w:rPr>
        <w:t>1</w:t>
      </w:r>
    </w:p>
    <w:p w14:paraId="0BB67A94" w14:textId="77777777" w:rsidR="009B42BF" w:rsidRDefault="009B42BF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</w:p>
    <w:p w14:paraId="12E29F52" w14:textId="77777777" w:rsidR="0009691E" w:rsidRDefault="009B42BF" w:rsidP="004E6FDD">
      <w:pPr>
        <w:pStyle w:val="Listenabsatz"/>
        <w:numPr>
          <w:ilvl w:val="0"/>
          <w:numId w:val="11"/>
        </w:num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  <w:sz w:val="18"/>
          <w:szCs w:val="18"/>
        </w:rPr>
      </w:pPr>
      <w:r w:rsidRPr="0009691E">
        <w:rPr>
          <w:rFonts w:ascii="Arial" w:hAnsi="Arial" w:cs="Arial"/>
          <w:b/>
          <w:sz w:val="18"/>
          <w:szCs w:val="18"/>
        </w:rPr>
        <w:t>Maschinelles Lernen</w:t>
      </w:r>
    </w:p>
    <w:p w14:paraId="4592A486" w14:textId="77777777" w:rsidR="0009691E" w:rsidRDefault="008E5861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r w:rsidRPr="0009691E">
        <w:rPr>
          <w:rFonts w:ascii="Arial" w:hAnsi="Arial" w:cs="Arial"/>
          <w:bCs/>
          <w:sz w:val="18"/>
          <w:szCs w:val="18"/>
        </w:rPr>
        <w:t xml:space="preserve">Ethem </w:t>
      </w:r>
      <w:proofErr w:type="spellStart"/>
      <w:r w:rsidRPr="0009691E">
        <w:rPr>
          <w:rFonts w:ascii="Arial" w:hAnsi="Arial" w:cs="Arial"/>
          <w:bCs/>
          <w:sz w:val="18"/>
          <w:szCs w:val="18"/>
        </w:rPr>
        <w:t>Alpaydin</w:t>
      </w:r>
      <w:proofErr w:type="spellEnd"/>
    </w:p>
    <w:p w14:paraId="7D289C55" w14:textId="77777777" w:rsidR="0009691E" w:rsidRDefault="008E5861" w:rsidP="0009691E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</w:t>
      </w:r>
      <w:r w:rsidRPr="0009691E">
        <w:rPr>
          <w:rFonts w:ascii="Arial" w:hAnsi="Arial" w:cs="Arial"/>
          <w:bCs/>
          <w:sz w:val="18"/>
          <w:szCs w:val="18"/>
        </w:rPr>
        <w:t>pril 2008</w:t>
      </w:r>
    </w:p>
    <w:p w14:paraId="4C0E013A" w14:textId="7D005A02" w:rsidR="008E5861" w:rsidRDefault="008E5861" w:rsidP="006F5D48">
      <w:pPr>
        <w:pStyle w:val="Listenabsatz"/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</w:pPr>
      <w:r w:rsidRPr="008E5861">
        <w:rPr>
          <w:rFonts w:ascii="Arial" w:hAnsi="Arial" w:cs="Arial"/>
          <w:bCs/>
          <w:sz w:val="18"/>
          <w:szCs w:val="18"/>
        </w:rPr>
        <w:t>ISBN: 978-3</w:t>
      </w:r>
      <w:r>
        <w:rPr>
          <w:rFonts w:ascii="Arial" w:hAnsi="Arial" w:cs="Arial"/>
          <w:bCs/>
          <w:sz w:val="18"/>
          <w:szCs w:val="18"/>
        </w:rPr>
        <w:t>-</w:t>
      </w:r>
      <w:r w:rsidRPr="008E5861">
        <w:rPr>
          <w:rFonts w:ascii="Arial" w:hAnsi="Arial" w:cs="Arial"/>
          <w:bCs/>
          <w:sz w:val="18"/>
          <w:szCs w:val="18"/>
        </w:rPr>
        <w:t>48658</w:t>
      </w:r>
      <w:r>
        <w:rPr>
          <w:rFonts w:ascii="Arial" w:hAnsi="Arial" w:cs="Arial"/>
          <w:bCs/>
          <w:sz w:val="18"/>
          <w:szCs w:val="18"/>
        </w:rPr>
        <w:t>-</w:t>
      </w:r>
      <w:r w:rsidRPr="008E5861">
        <w:rPr>
          <w:rFonts w:ascii="Arial" w:hAnsi="Arial" w:cs="Arial"/>
          <w:bCs/>
          <w:sz w:val="18"/>
          <w:szCs w:val="18"/>
        </w:rPr>
        <w:t>114</w:t>
      </w:r>
      <w:r>
        <w:rPr>
          <w:rFonts w:ascii="Arial" w:hAnsi="Arial" w:cs="Arial"/>
          <w:bCs/>
          <w:sz w:val="18"/>
          <w:szCs w:val="18"/>
        </w:rPr>
        <w:t>-</w:t>
      </w:r>
      <w:r w:rsidRPr="008E5861">
        <w:rPr>
          <w:rFonts w:ascii="Arial" w:hAnsi="Arial" w:cs="Arial"/>
          <w:bCs/>
          <w:sz w:val="18"/>
          <w:szCs w:val="18"/>
        </w:rPr>
        <w:t>0</w:t>
      </w:r>
    </w:p>
    <w:p w14:paraId="0A076188" w14:textId="59B86422" w:rsidR="008E5861" w:rsidRPr="009B42BF" w:rsidRDefault="008E5861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Cs/>
          <w:sz w:val="18"/>
          <w:szCs w:val="18"/>
        </w:rPr>
        <w:sectPr w:rsidR="008E5861" w:rsidRPr="009B42BF" w:rsidSect="00506E90">
          <w:type w:val="continuous"/>
          <w:pgSz w:w="11906" w:h="16838" w:code="9"/>
          <w:pgMar w:top="2410" w:right="1134" w:bottom="1701" w:left="1134" w:header="709" w:footer="425" w:gutter="0"/>
          <w:cols w:space="708"/>
          <w:formProt w:val="0"/>
          <w:docGrid w:linePitch="360"/>
        </w:sectPr>
      </w:pPr>
    </w:p>
    <w:p w14:paraId="617AA8C5" w14:textId="77777777" w:rsidR="00506E90" w:rsidRPr="004E6813" w:rsidRDefault="00506E90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b/>
        </w:rPr>
      </w:pPr>
      <w:r w:rsidRPr="004E6813">
        <w:rPr>
          <w:rFonts w:ascii="Arial" w:hAnsi="Arial" w:cs="Arial"/>
          <w:b/>
        </w:rPr>
        <w:lastRenderedPageBreak/>
        <w:t>Arbeitsgliederung</w:t>
      </w:r>
    </w:p>
    <w:p w14:paraId="39A96DC6" w14:textId="77777777" w:rsidR="004E6813" w:rsidRPr="004E6813" w:rsidRDefault="004E6813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33E52776" w14:textId="77777777" w:rsidR="00506E90" w:rsidRDefault="00506E90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</w:pPr>
    </w:p>
    <w:p w14:paraId="7927AE3C" w14:textId="77777777" w:rsidR="00506E90" w:rsidRDefault="00506E90" w:rsidP="004E6FDD">
      <w:pPr>
        <w:tabs>
          <w:tab w:val="left" w:pos="567"/>
          <w:tab w:val="left" w:pos="1134"/>
          <w:tab w:val="left" w:pos="1701"/>
        </w:tabs>
        <w:spacing w:after="0"/>
        <w:rPr>
          <w:rFonts w:ascii="Arial" w:hAnsi="Arial" w:cs="Arial"/>
          <w:sz w:val="18"/>
          <w:szCs w:val="18"/>
        </w:rPr>
        <w:sectPr w:rsidR="00506E90" w:rsidSect="00506E90">
          <w:pgSz w:w="11906" w:h="16838" w:code="9"/>
          <w:pgMar w:top="2410" w:right="1134" w:bottom="1701" w:left="1134" w:header="709" w:footer="425" w:gutter="0"/>
          <w:cols w:space="708"/>
          <w:docGrid w:linePitch="360"/>
        </w:sectPr>
      </w:pPr>
    </w:p>
    <w:p w14:paraId="025421DF" w14:textId="3052958E" w:rsidR="00A70428" w:rsidRPr="00385C7B" w:rsidRDefault="00A70428" w:rsidP="00A70428">
      <w:pPr>
        <w:pStyle w:val="1"/>
        <w:rPr>
          <w:b w:val="0"/>
          <w:bCs/>
          <w:sz w:val="18"/>
          <w:szCs w:val="14"/>
        </w:rPr>
      </w:pPr>
      <w:r>
        <w:t>1.</w:t>
      </w:r>
      <w:r>
        <w:tab/>
        <w:t>Einleitung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4150A" w14:textId="704AF40E" w:rsidR="00A70428" w:rsidRDefault="00A70428" w:rsidP="00A70428">
      <w:pPr>
        <w:pStyle w:val="2"/>
      </w:pPr>
      <w:r>
        <w:t>1.1</w:t>
      </w:r>
      <w:r>
        <w:tab/>
        <w:t xml:space="preserve">Zielstellung/ Abgrenzung </w:t>
      </w:r>
      <w:r>
        <w:rPr>
          <w:b w:val="0"/>
          <w:bCs/>
        </w:rPr>
        <w:t xml:space="preserve"> </w:t>
      </w:r>
    </w:p>
    <w:p w14:paraId="61C82734" w14:textId="77777777" w:rsidR="00A70428" w:rsidRDefault="00A70428" w:rsidP="00A70428">
      <w:pPr>
        <w:pStyle w:val="T2"/>
      </w:pPr>
      <w:r>
        <w:t xml:space="preserve">Welche Frage will die Arbeit beantworten? Was ist NICHT Ziel der Arbeit?    </w:t>
      </w:r>
    </w:p>
    <w:p w14:paraId="5694EF80" w14:textId="3FC8BFC7" w:rsidR="00A70428" w:rsidRDefault="00A70428" w:rsidP="00A70428">
      <w:pPr>
        <w:pStyle w:val="2"/>
      </w:pPr>
      <w:r>
        <w:t>1.2</w:t>
      </w:r>
      <w:r>
        <w:tab/>
        <w:t>Betriebliche Umfeld</w:t>
      </w:r>
    </w:p>
    <w:p w14:paraId="2AB4D3C6" w14:textId="77777777" w:rsidR="00A70428" w:rsidRDefault="00A70428" w:rsidP="00A70428">
      <w:pPr>
        <w:pStyle w:val="T2"/>
      </w:pPr>
      <w:r>
        <w:t>Beschreibung des Betrieblichen Umfeldes, in welcher die Arbeit entsteht.</w:t>
      </w:r>
    </w:p>
    <w:p w14:paraId="762D1756" w14:textId="5168C2B9" w:rsidR="00A70428" w:rsidRDefault="00A70428" w:rsidP="00A70428">
      <w:pPr>
        <w:pStyle w:val="2"/>
      </w:pPr>
      <w:r>
        <w:t>1.3</w:t>
      </w:r>
      <w:r>
        <w:tab/>
        <w:t>Motivation</w:t>
      </w:r>
    </w:p>
    <w:p w14:paraId="3AE5383A" w14:textId="77777777" w:rsidR="00A70428" w:rsidRDefault="00A70428" w:rsidP="00A70428">
      <w:pPr>
        <w:pStyle w:val="T2"/>
      </w:pPr>
      <w:r>
        <w:t>Welches Ziel verfolgt der Autor mit der Bearbeitung der Fragegestellung?</w:t>
      </w:r>
    </w:p>
    <w:p w14:paraId="06AAD7D3" w14:textId="11F02F4F" w:rsidR="00A70428" w:rsidRDefault="00A70428" w:rsidP="00A70428">
      <w:pPr>
        <w:pStyle w:val="2"/>
      </w:pPr>
      <w:r>
        <w:t xml:space="preserve">1.4 </w:t>
      </w:r>
      <w:r>
        <w:tab/>
        <w:t>Vorgehensweise und Strukturierung</w:t>
      </w:r>
      <w:r>
        <w:tab/>
      </w:r>
    </w:p>
    <w:p w14:paraId="63266974" w14:textId="77777777" w:rsidR="00A70428" w:rsidRDefault="00A70428" w:rsidP="00A70428">
      <w:pPr>
        <w:pStyle w:val="T2"/>
      </w:pPr>
      <w:r>
        <w:t>Wie ist die geplante Vorgehensweise des Autors? In welcher Reihenfolge werden die benötigen Thematiken bearbeitet?</w:t>
      </w:r>
    </w:p>
    <w:p w14:paraId="53A882FF" w14:textId="77777777" w:rsidR="00A70428" w:rsidRDefault="00A70428" w:rsidP="00A70428">
      <w:pPr>
        <w:pStyle w:val="T2"/>
      </w:pPr>
    </w:p>
    <w:p w14:paraId="02B65425" w14:textId="108AFB7B" w:rsidR="00A70428" w:rsidRDefault="00A70428" w:rsidP="00A70428">
      <w:pPr>
        <w:pStyle w:val="1"/>
      </w:pPr>
      <w:r>
        <w:t>2.</w:t>
      </w:r>
      <w:r>
        <w:tab/>
        <w:t>Verwandte Arbeiten</w:t>
      </w:r>
    </w:p>
    <w:p w14:paraId="27C6CB50" w14:textId="6D425DA4" w:rsidR="00A70428" w:rsidRDefault="00036AA9" w:rsidP="00A70428">
      <w:pPr>
        <w:pStyle w:val="T1"/>
      </w:pPr>
      <w:r>
        <w:t>Gibt es bereits wissenschaftliche Arbeiten im gewählten Themenbereich? Wie sehen diese aus?</w:t>
      </w:r>
    </w:p>
    <w:p w14:paraId="260F5344" w14:textId="77777777" w:rsidR="00036AA9" w:rsidRDefault="00036AA9" w:rsidP="00A70428">
      <w:pPr>
        <w:pStyle w:val="T1"/>
      </w:pPr>
    </w:p>
    <w:p w14:paraId="10727490" w14:textId="2504BF6D" w:rsidR="00A70428" w:rsidRDefault="00A70428" w:rsidP="00A70428">
      <w:pPr>
        <w:pStyle w:val="T1"/>
        <w:numPr>
          <w:ilvl w:val="0"/>
          <w:numId w:val="4"/>
        </w:numPr>
        <w:rPr>
          <w:lang w:val="en-US"/>
        </w:rPr>
      </w:pPr>
      <w:r w:rsidRPr="002E1684">
        <w:rPr>
          <w:lang w:val="en-US"/>
        </w:rPr>
        <w:t>Artificial Neural Networks Application in Software Testing Selection Method</w:t>
      </w:r>
    </w:p>
    <w:p w14:paraId="11EE8125" w14:textId="77777777" w:rsidR="00A70428" w:rsidRDefault="001924A9" w:rsidP="00A70428">
      <w:pPr>
        <w:pStyle w:val="T1"/>
        <w:ind w:left="927"/>
        <w:rPr>
          <w:lang w:val="en-US"/>
        </w:rPr>
      </w:pPr>
      <w:hyperlink r:id="rId12" w:history="1">
        <w:r w:rsidR="00A70428" w:rsidRPr="00A531D8">
          <w:rPr>
            <w:rStyle w:val="Hyperlink"/>
            <w:lang w:val="en-US"/>
          </w:rPr>
          <w:t>https://link.springer.com/chapter/10.1007/978-3-642-21219-2_32</w:t>
        </w:r>
      </w:hyperlink>
    </w:p>
    <w:p w14:paraId="05DD3133" w14:textId="77777777" w:rsidR="00A70428" w:rsidRPr="000A34E3" w:rsidRDefault="00A70428" w:rsidP="00A70428">
      <w:pPr>
        <w:pStyle w:val="T1"/>
        <w:numPr>
          <w:ilvl w:val="0"/>
          <w:numId w:val="7"/>
        </w:numPr>
      </w:pPr>
      <w:r w:rsidRPr="000A34E3">
        <w:t>Auswahl ob manuell oder automatisiert zu Testen ist durch KNN ermitteln</w:t>
      </w:r>
      <w:r w:rsidRPr="000A34E3">
        <w:br/>
      </w:r>
    </w:p>
    <w:p w14:paraId="11B53351" w14:textId="5B88AEB4" w:rsidR="00A70428" w:rsidRPr="000A34E3" w:rsidRDefault="00A70428" w:rsidP="00A70428">
      <w:pPr>
        <w:pStyle w:val="T1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Pr="000A34E3">
        <w:rPr>
          <w:lang w:val="en-US"/>
        </w:rPr>
        <w:t>A Comparative Study on Automated Software Test Oracle Methods</w:t>
      </w:r>
      <w:r>
        <w:rPr>
          <w:lang w:val="en-US"/>
        </w:rPr>
        <w:t>)</w:t>
      </w:r>
    </w:p>
    <w:p w14:paraId="6F7E7055" w14:textId="77777777" w:rsidR="00A70428" w:rsidRPr="003C44A7" w:rsidRDefault="001924A9" w:rsidP="00A70428">
      <w:pPr>
        <w:pStyle w:val="T1"/>
        <w:ind w:left="927"/>
        <w:rPr>
          <w:lang w:val="en-US"/>
        </w:rPr>
      </w:pPr>
      <w:hyperlink r:id="rId13" w:history="1">
        <w:r w:rsidR="00A70428" w:rsidRPr="003C44A7">
          <w:rPr>
            <w:rStyle w:val="Hyperlink"/>
            <w:lang w:val="en-US"/>
          </w:rPr>
          <w:t>https://ieeexplore.ieee.org/abstract/document/5298471</w:t>
        </w:r>
      </w:hyperlink>
    </w:p>
    <w:p w14:paraId="60A858C6" w14:textId="77777777" w:rsidR="00A70428" w:rsidRDefault="00A70428" w:rsidP="00A70428">
      <w:pPr>
        <w:pStyle w:val="T1"/>
        <w:numPr>
          <w:ilvl w:val="0"/>
          <w:numId w:val="6"/>
        </w:numPr>
      </w:pPr>
      <w:r>
        <w:t>Verwendung eines KNN als „Test Oracle“ (Blackbox Input-Output Generator) zur Auswertung von automatisierten Testfällen</w:t>
      </w:r>
    </w:p>
    <w:p w14:paraId="35629359" w14:textId="77777777" w:rsidR="00A70428" w:rsidRPr="002106F8" w:rsidRDefault="00A70428" w:rsidP="00A70428">
      <w:pPr>
        <w:pStyle w:val="T1"/>
        <w:numPr>
          <w:ilvl w:val="0"/>
          <w:numId w:val="6"/>
        </w:numPr>
        <w:rPr>
          <w:lang w:val="en-US"/>
        </w:rPr>
      </w:pPr>
      <w:r w:rsidRPr="002106F8">
        <w:rPr>
          <w:lang w:val="en-US"/>
        </w:rPr>
        <w:t xml:space="preserve">Tags: Expected Output Generation, </w:t>
      </w:r>
      <w:r>
        <w:rPr>
          <w:lang w:val="en-US"/>
        </w:rPr>
        <w:t>Automated Software</w:t>
      </w:r>
      <w:r w:rsidRPr="002106F8">
        <w:rPr>
          <w:lang w:val="en-US"/>
        </w:rPr>
        <w:t xml:space="preserve"> Testing,</w:t>
      </w:r>
      <w:r>
        <w:rPr>
          <w:lang w:val="en-US"/>
        </w:rPr>
        <w:t xml:space="preserve"> Automated Test Oracle</w:t>
      </w:r>
    </w:p>
    <w:p w14:paraId="21BB9AFF" w14:textId="77777777" w:rsidR="00A70428" w:rsidRPr="002106F8" w:rsidRDefault="00A70428" w:rsidP="00A70428">
      <w:pPr>
        <w:pStyle w:val="T1"/>
        <w:ind w:left="927"/>
        <w:rPr>
          <w:lang w:val="en-US"/>
        </w:rPr>
      </w:pPr>
    </w:p>
    <w:p w14:paraId="3535DE10" w14:textId="59B6BE48" w:rsidR="00A70428" w:rsidRDefault="00A70428" w:rsidP="00A70428">
      <w:pPr>
        <w:pStyle w:val="T1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Pr="00AA69F3">
        <w:rPr>
          <w:lang w:val="en-US"/>
        </w:rPr>
        <w:t>Using a neural network in the software testing process</w:t>
      </w:r>
      <w:r>
        <w:rPr>
          <w:lang w:val="en-US"/>
        </w:rPr>
        <w:t>)</w:t>
      </w:r>
    </w:p>
    <w:p w14:paraId="6E94D2D8" w14:textId="77777777" w:rsidR="00A70428" w:rsidRPr="003C44A7" w:rsidRDefault="001924A9" w:rsidP="00A70428">
      <w:pPr>
        <w:pStyle w:val="T1"/>
        <w:ind w:left="927"/>
        <w:rPr>
          <w:lang w:val="en-US"/>
        </w:rPr>
      </w:pPr>
      <w:hyperlink r:id="rId14" w:history="1">
        <w:r w:rsidR="00A70428" w:rsidRPr="00AA69F3">
          <w:rPr>
            <w:rStyle w:val="Hyperlink"/>
            <w:lang w:val="en-US"/>
          </w:rPr>
          <w:t>https://onlinelibrary.wiley.com/doi/abs/10.1002/int.1002</w:t>
        </w:r>
      </w:hyperlink>
    </w:p>
    <w:p w14:paraId="5E6989CD" w14:textId="77777777" w:rsidR="00A70428" w:rsidRPr="002106F8" w:rsidRDefault="00A70428" w:rsidP="00A70428">
      <w:pPr>
        <w:pStyle w:val="T1"/>
        <w:numPr>
          <w:ilvl w:val="0"/>
          <w:numId w:val="5"/>
        </w:numPr>
      </w:pPr>
      <w:r>
        <w:t>Verwendung eines KNN als „Test Oracle“ (Blackbox Input-Output Generator) zur Auswertung von automatisierten Testfällen</w:t>
      </w:r>
    </w:p>
    <w:p w14:paraId="11D85584" w14:textId="77777777" w:rsidR="00A70428" w:rsidRPr="003C44A7" w:rsidRDefault="00A70428" w:rsidP="00A70428">
      <w:pPr>
        <w:pStyle w:val="T1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Tags: </w:t>
      </w:r>
      <w:r w:rsidRPr="00A25178">
        <w:rPr>
          <w:color w:val="1C1D1E"/>
          <w:shd w:val="clear" w:color="auto" w:fill="FFFFFF"/>
          <w:lang w:val="en-US"/>
        </w:rPr>
        <w:t>backpropagation, black</w:t>
      </w:r>
      <w:r w:rsidRPr="00A25178">
        <w:rPr>
          <w:rFonts w:ascii="Cambria Math" w:hAnsi="Cambria Math" w:cs="Cambria Math"/>
          <w:color w:val="1C1D1E"/>
          <w:shd w:val="clear" w:color="auto" w:fill="FFFFFF"/>
          <w:lang w:val="en-US"/>
        </w:rPr>
        <w:t>‐</w:t>
      </w:r>
      <w:r w:rsidRPr="00A25178">
        <w:rPr>
          <w:color w:val="1C1D1E"/>
          <w:shd w:val="clear" w:color="auto" w:fill="FFFFFF"/>
          <w:lang w:val="en-US"/>
        </w:rPr>
        <w:t>box, Test Oracle</w:t>
      </w:r>
    </w:p>
    <w:p w14:paraId="33556CD7" w14:textId="77777777" w:rsidR="003573D1" w:rsidRPr="003C44A7" w:rsidRDefault="003573D1" w:rsidP="004750EF">
      <w:pPr>
        <w:pStyle w:val="1"/>
        <w:rPr>
          <w:lang w:val="en-US"/>
        </w:rPr>
      </w:pPr>
    </w:p>
    <w:p w14:paraId="1B65EB4C" w14:textId="12888421" w:rsidR="004750EF" w:rsidRDefault="003573D1" w:rsidP="00036AA9">
      <w:pPr>
        <w:pStyle w:val="1"/>
      </w:pPr>
      <w:r>
        <w:t>3</w:t>
      </w:r>
      <w:r w:rsidR="004750EF">
        <w:t>.</w:t>
      </w:r>
      <w:r w:rsidR="004750EF">
        <w:tab/>
      </w:r>
      <w:r w:rsidR="00117A8B">
        <w:t>Grundlagen</w:t>
      </w:r>
      <w:r w:rsidR="00AA69F3">
        <w:t xml:space="preserve"> </w:t>
      </w:r>
    </w:p>
    <w:p w14:paraId="30009628" w14:textId="6A2E5A0A" w:rsidR="004750EF" w:rsidRDefault="00036AA9" w:rsidP="004750EF">
      <w:pPr>
        <w:pStyle w:val="T1"/>
      </w:pPr>
      <w:r>
        <w:t>Welche Themenbereiche werden durch die Bachelorarbeit betrachtet?</w:t>
      </w:r>
    </w:p>
    <w:p w14:paraId="0F4124CD" w14:textId="77777777" w:rsidR="00036AA9" w:rsidRDefault="00036AA9" w:rsidP="004750EF">
      <w:pPr>
        <w:pStyle w:val="T1"/>
      </w:pPr>
    </w:p>
    <w:p w14:paraId="218D4451" w14:textId="63BD03FA" w:rsidR="004750EF" w:rsidRDefault="003573D1" w:rsidP="004750EF">
      <w:pPr>
        <w:pStyle w:val="2"/>
      </w:pPr>
      <w:r>
        <w:t>3</w:t>
      </w:r>
      <w:r w:rsidR="004750EF">
        <w:t>.1</w:t>
      </w:r>
      <w:r w:rsidR="004750EF">
        <w:tab/>
      </w:r>
      <w:r w:rsidR="001052C8">
        <w:t>Design Pattern</w:t>
      </w:r>
    </w:p>
    <w:p w14:paraId="43828B5A" w14:textId="77777777" w:rsidR="004750EF" w:rsidRDefault="001052C8" w:rsidP="004750EF">
      <w:pPr>
        <w:pStyle w:val="T2"/>
      </w:pPr>
      <w:r>
        <w:t>Was sind Design Pattern? Wie sind sie zustande gekommen? Welche Idee liegt dem System zugrunde?</w:t>
      </w:r>
    </w:p>
    <w:p w14:paraId="0228D0D1" w14:textId="77777777" w:rsidR="004750EF" w:rsidRDefault="004750EF" w:rsidP="004750EF">
      <w:pPr>
        <w:pStyle w:val="T2"/>
      </w:pPr>
    </w:p>
    <w:p w14:paraId="72DFA296" w14:textId="0C952871" w:rsidR="004750EF" w:rsidRDefault="003573D1" w:rsidP="004750EF">
      <w:pPr>
        <w:pStyle w:val="3"/>
      </w:pPr>
      <w:r>
        <w:t>3</w:t>
      </w:r>
      <w:r w:rsidR="004750EF">
        <w:t>.1.1</w:t>
      </w:r>
      <w:r w:rsidR="004750EF">
        <w:tab/>
      </w:r>
      <w:r w:rsidR="001052C8">
        <w:t>Übersicht über häufige</w:t>
      </w:r>
      <w:r w:rsidR="00D92974">
        <w:t>r Designpattern</w:t>
      </w:r>
    </w:p>
    <w:p w14:paraId="086D4B56" w14:textId="77777777" w:rsidR="004750EF" w:rsidRDefault="001052C8" w:rsidP="0041395B">
      <w:pPr>
        <w:pStyle w:val="T3"/>
      </w:pPr>
      <w:r>
        <w:lastRenderedPageBreak/>
        <w:t>Eine Auflistung und Beschreibung von den häufigsten verwendeten beziehungsweise erkennbaren Design Pattern auf Website</w:t>
      </w:r>
      <w:r w:rsidR="00BE715A">
        <w:t>s</w:t>
      </w:r>
      <w:r>
        <w:t>. Woran lässt sich welches Pattern erkennen</w:t>
      </w:r>
      <w:r w:rsidR="00661A9E">
        <w:t>?</w:t>
      </w:r>
      <w:r>
        <w:t xml:space="preserve"> Wie lassen sie sich abgrenzen?</w:t>
      </w:r>
    </w:p>
    <w:p w14:paraId="63EFC994" w14:textId="77777777" w:rsidR="0064478B" w:rsidRDefault="0064478B" w:rsidP="0064478B">
      <w:pPr>
        <w:pStyle w:val="T2"/>
      </w:pPr>
    </w:p>
    <w:p w14:paraId="01151A78" w14:textId="08BD2F14" w:rsidR="00A70428" w:rsidRDefault="00A70428" w:rsidP="00A70428">
      <w:pPr>
        <w:pStyle w:val="2"/>
      </w:pPr>
      <w:r>
        <w:t>3.2</w:t>
      </w:r>
      <w:r>
        <w:tab/>
        <w:t>Künstliche Neurale Netze</w:t>
      </w:r>
    </w:p>
    <w:p w14:paraId="21A5300F" w14:textId="77777777" w:rsidR="00A70428" w:rsidRDefault="00A70428" w:rsidP="00A70428">
      <w:pPr>
        <w:pStyle w:val="3"/>
      </w:pPr>
    </w:p>
    <w:p w14:paraId="59316758" w14:textId="5C4EAD14" w:rsidR="00A70428" w:rsidRDefault="00A70428" w:rsidP="00A70428">
      <w:pPr>
        <w:pStyle w:val="3"/>
      </w:pPr>
      <w:r>
        <w:t>3.2.1</w:t>
      </w:r>
      <w:r>
        <w:tab/>
        <w:t>Elemente eines KNN</w:t>
      </w:r>
    </w:p>
    <w:p w14:paraId="575693A4" w14:textId="41790BE0" w:rsidR="00A70428" w:rsidRDefault="00036AA9" w:rsidP="00A70428">
      <w:pPr>
        <w:pStyle w:val="T3"/>
      </w:pPr>
      <w:r>
        <w:t xml:space="preserve">Aus welchen grundsätzlichen Elementen </w:t>
      </w:r>
      <w:r w:rsidR="00BE6A06">
        <w:t>setzt</w:t>
      </w:r>
      <w:r>
        <w:t xml:space="preserve"> sich ein ANN zusammen? </w:t>
      </w:r>
      <w:r>
        <w:br/>
      </w:r>
      <w:r w:rsidR="00A70428">
        <w:t>Neuron, Gewichtungen, Lernfunktionen, Biases</w:t>
      </w:r>
    </w:p>
    <w:p w14:paraId="2F6AD5B1" w14:textId="08905FE3" w:rsidR="00A70428" w:rsidRDefault="00A70428" w:rsidP="00A70428">
      <w:pPr>
        <w:pStyle w:val="3"/>
      </w:pPr>
      <w:r>
        <w:t>3.2.2   Lernparadigmen</w:t>
      </w:r>
    </w:p>
    <w:p w14:paraId="3094BC58" w14:textId="10F881BF" w:rsidR="00A70428" w:rsidRPr="003D41F4" w:rsidRDefault="00036AA9" w:rsidP="00A70428">
      <w:pPr>
        <w:pStyle w:val="T3"/>
        <w:rPr>
          <w:lang w:val="en-GB"/>
        </w:rPr>
      </w:pPr>
      <w:r>
        <w:t xml:space="preserve">Was sind Lernparadigmen im Bereich ANN? </w:t>
      </w:r>
      <w:r w:rsidRPr="00AB5EF1">
        <w:t xml:space="preserve">Welche </w:t>
      </w:r>
      <w:r w:rsidR="00AB5EF1">
        <w:t xml:space="preserve">Paradigmen </w:t>
      </w:r>
      <w:r w:rsidRPr="00AB5EF1">
        <w:t>gibt es?</w:t>
      </w:r>
      <w:r w:rsidRPr="00AB5EF1">
        <w:br/>
      </w:r>
      <w:r w:rsidR="00A70428" w:rsidRPr="003D41F4">
        <w:rPr>
          <w:lang w:val="en-GB"/>
        </w:rPr>
        <w:t>Supervised, Unsupervised und Reinforcement Learning</w:t>
      </w:r>
    </w:p>
    <w:p w14:paraId="550A5C07" w14:textId="25BB39E5" w:rsidR="00A70428" w:rsidRPr="00AB5EF1" w:rsidRDefault="00A70428" w:rsidP="00A70428">
      <w:pPr>
        <w:pStyle w:val="2"/>
        <w:rPr>
          <w:lang w:val="en-GB"/>
        </w:rPr>
      </w:pPr>
      <w:r w:rsidRPr="003D41F4">
        <w:rPr>
          <w:lang w:val="en-GB"/>
        </w:rPr>
        <w:tab/>
      </w:r>
      <w:r w:rsidRPr="00AB5EF1">
        <w:rPr>
          <w:lang w:val="en-GB"/>
        </w:rPr>
        <w:t>3.2.3</w:t>
      </w:r>
      <w:r w:rsidRPr="00AB5EF1">
        <w:rPr>
          <w:lang w:val="en-GB"/>
        </w:rPr>
        <w:tab/>
      </w:r>
      <w:proofErr w:type="spellStart"/>
      <w:r w:rsidRPr="00AB5EF1">
        <w:rPr>
          <w:lang w:val="en-GB"/>
        </w:rPr>
        <w:t>Architekturen</w:t>
      </w:r>
      <w:proofErr w:type="spellEnd"/>
      <w:r w:rsidRPr="00AB5EF1">
        <w:rPr>
          <w:lang w:val="en-GB"/>
        </w:rPr>
        <w:t xml:space="preserve"> von KNN</w:t>
      </w:r>
    </w:p>
    <w:p w14:paraId="09794D24" w14:textId="0F094847" w:rsidR="00A70428" w:rsidRDefault="00A70428" w:rsidP="00A70428">
      <w:pPr>
        <w:pStyle w:val="T2"/>
      </w:pPr>
      <w:r w:rsidRPr="00AB5EF1">
        <w:rPr>
          <w:lang w:val="en-GB"/>
        </w:rPr>
        <w:tab/>
      </w:r>
      <w:r w:rsidR="00036AA9">
        <w:t>Welche Architekturen gibt es? Wodurch kennzeichnen sich diese?</w:t>
      </w:r>
    </w:p>
    <w:p w14:paraId="72268F3A" w14:textId="77777777" w:rsidR="002A649A" w:rsidRDefault="002A649A" w:rsidP="00A70428">
      <w:pPr>
        <w:pStyle w:val="T2"/>
      </w:pPr>
    </w:p>
    <w:p w14:paraId="7FF3EB50" w14:textId="7908E6A5" w:rsidR="002A649A" w:rsidRDefault="002A649A" w:rsidP="002A649A">
      <w:pPr>
        <w:pStyle w:val="2"/>
      </w:pPr>
      <w:r>
        <w:t>3.3</w:t>
      </w:r>
      <w:r>
        <w:tab/>
        <w:t>Verfügbare Software</w:t>
      </w:r>
    </w:p>
    <w:p w14:paraId="4B97585E" w14:textId="77777777" w:rsidR="002A649A" w:rsidRDefault="002A649A" w:rsidP="002A649A">
      <w:pPr>
        <w:pStyle w:val="3"/>
      </w:pPr>
    </w:p>
    <w:p w14:paraId="0825F52E" w14:textId="1AA8C309" w:rsidR="002A649A" w:rsidRDefault="002A649A" w:rsidP="002A649A">
      <w:pPr>
        <w:pStyle w:val="3"/>
      </w:pPr>
      <w:r>
        <w:t>3.3.1</w:t>
      </w:r>
      <w:r>
        <w:tab/>
        <w:t>KNN-Frameworks</w:t>
      </w:r>
    </w:p>
    <w:p w14:paraId="333B8FD2" w14:textId="342619A0" w:rsidR="002A649A" w:rsidRDefault="00E876B8" w:rsidP="002A649A">
      <w:pPr>
        <w:pStyle w:val="T3"/>
      </w:pPr>
      <w:r>
        <w:t>Welche Frameworks gibt es aktuell? Gibt es bedeutende Unterschiede zwischen den verschiedenen Angeboten?  Welche soll eingesetzt werden und warum?</w:t>
      </w:r>
      <w:r w:rsidR="002A649A">
        <w:t xml:space="preserve"> </w:t>
      </w:r>
      <w:r w:rsidR="002A649A">
        <w:br/>
      </w:r>
    </w:p>
    <w:p w14:paraId="486C0F43" w14:textId="50EF213E" w:rsidR="002A649A" w:rsidRDefault="002A649A" w:rsidP="002A649A">
      <w:pPr>
        <w:pStyle w:val="3"/>
      </w:pPr>
      <w:r>
        <w:t>3.3.</w:t>
      </w:r>
      <w:r w:rsidR="00E876B8">
        <w:t>2</w:t>
      </w:r>
      <w:r>
        <w:tab/>
      </w:r>
      <w:r w:rsidR="00E876B8">
        <w:t>Weiter</w:t>
      </w:r>
      <w:r w:rsidR="00AB5EF1">
        <w:t>e</w:t>
      </w:r>
      <w:r w:rsidR="00E876B8">
        <w:t xml:space="preserve"> Software</w:t>
      </w:r>
    </w:p>
    <w:p w14:paraId="0D911454" w14:textId="50224AF8" w:rsidR="00967C07" w:rsidRDefault="00E876B8" w:rsidP="002A649A">
      <w:pPr>
        <w:pStyle w:val="T3"/>
      </w:pPr>
      <w:r>
        <w:t xml:space="preserve">Welche zusätzliche Software wird während der Bearbeitungsphase eingesetzt und </w:t>
      </w:r>
      <w:r>
        <w:br/>
        <w:t>welchem Zweck dient die Software?</w:t>
      </w:r>
    </w:p>
    <w:p w14:paraId="37008D95" w14:textId="77777777" w:rsidR="002A649A" w:rsidRDefault="002A649A" w:rsidP="004750EF">
      <w:pPr>
        <w:pStyle w:val="T3"/>
      </w:pPr>
    </w:p>
    <w:p w14:paraId="11C5A17A" w14:textId="0B584779" w:rsidR="004750EF" w:rsidRDefault="0064478B" w:rsidP="004750EF">
      <w:pPr>
        <w:pStyle w:val="1"/>
      </w:pPr>
      <w:r>
        <w:t>4</w:t>
      </w:r>
      <w:r w:rsidR="004750EF">
        <w:t>.</w:t>
      </w:r>
      <w:r w:rsidR="004750EF">
        <w:tab/>
      </w:r>
      <w:r>
        <w:t xml:space="preserve">KNN </w:t>
      </w:r>
      <w:r w:rsidR="001052C8">
        <w:t>zur Design Pattern Erkennung</w:t>
      </w:r>
    </w:p>
    <w:p w14:paraId="6E06E4D3" w14:textId="75D8F208" w:rsidR="000E6DCA" w:rsidRPr="00BE6A06" w:rsidRDefault="00036AA9" w:rsidP="00036AA9">
      <w:pPr>
        <w:pStyle w:val="2"/>
        <w:ind w:left="0"/>
        <w:rPr>
          <w:b w:val="0"/>
          <w:bCs/>
        </w:rPr>
      </w:pPr>
      <w:r>
        <w:tab/>
      </w:r>
      <w:r w:rsidRPr="00BE6A06">
        <w:rPr>
          <w:b w:val="0"/>
          <w:bCs/>
        </w:rPr>
        <w:t>Wie kann ein KNN zur Entwurfsmustererkennung eingesetzt werden?</w:t>
      </w:r>
    </w:p>
    <w:p w14:paraId="0E3011F6" w14:textId="652DAFE8" w:rsidR="00036AA9" w:rsidRDefault="00036AA9" w:rsidP="00036AA9">
      <w:pPr>
        <w:pStyle w:val="2"/>
        <w:ind w:left="0"/>
      </w:pPr>
      <w:r>
        <w:tab/>
      </w:r>
    </w:p>
    <w:p w14:paraId="19856E36" w14:textId="54BA9D49" w:rsidR="004750EF" w:rsidRDefault="00967C07" w:rsidP="004750EF">
      <w:pPr>
        <w:pStyle w:val="2"/>
      </w:pPr>
      <w:r>
        <w:t>4</w:t>
      </w:r>
      <w:r w:rsidR="004750EF">
        <w:t>.</w:t>
      </w:r>
      <w:r w:rsidR="00036AA9">
        <w:t>1</w:t>
      </w:r>
      <w:r w:rsidR="004750EF">
        <w:tab/>
      </w:r>
      <w:r w:rsidR="003D41F4">
        <w:t>Entwicklungsumgebung</w:t>
      </w:r>
    </w:p>
    <w:p w14:paraId="2EE1D553" w14:textId="03C7349A" w:rsidR="004750EF" w:rsidRDefault="00C262BA" w:rsidP="004750EF">
      <w:pPr>
        <w:pStyle w:val="T2"/>
      </w:pPr>
      <w:r w:rsidRPr="00C262BA">
        <w:t xml:space="preserve">Welche </w:t>
      </w:r>
      <w:r w:rsidR="003D41F4">
        <w:t>Tools/Software wurden für die Entwicklung des KNN eingesetzt? Warum wurde diesen Tools ausgewählt?</w:t>
      </w:r>
    </w:p>
    <w:p w14:paraId="0C39AB6D" w14:textId="1B721FE9" w:rsidR="009877BB" w:rsidRDefault="009877BB" w:rsidP="004750EF">
      <w:pPr>
        <w:pStyle w:val="T2"/>
      </w:pPr>
    </w:p>
    <w:p w14:paraId="780AF810" w14:textId="1630D96E" w:rsidR="009877BB" w:rsidRDefault="009877BB" w:rsidP="009877BB">
      <w:pPr>
        <w:pStyle w:val="2"/>
      </w:pPr>
      <w:r>
        <w:t>4.2</w:t>
      </w:r>
      <w:r>
        <w:tab/>
        <w:t>Design des KNN</w:t>
      </w:r>
    </w:p>
    <w:p w14:paraId="043EE0AD" w14:textId="764C5FBC" w:rsidR="009877BB" w:rsidRDefault="009877BB" w:rsidP="009877BB">
      <w:pPr>
        <w:pStyle w:val="T2"/>
      </w:pPr>
      <w:r w:rsidRPr="00C262BA">
        <w:t>W</w:t>
      </w:r>
      <w:r>
        <w:t xml:space="preserve">ie wurde das KNN aufgebaut? Welche Vor- und Nachteile bietet das Design? </w:t>
      </w:r>
      <w:r>
        <w:br/>
        <w:t>Wenn unterschiedliche Designs getestet werden, werden hier die Unterschiede besprochen und verglichen</w:t>
      </w:r>
    </w:p>
    <w:p w14:paraId="6505219B" w14:textId="77777777" w:rsidR="00036AA9" w:rsidRDefault="00036AA9" w:rsidP="00036AA9">
      <w:pPr>
        <w:pStyle w:val="2"/>
      </w:pPr>
    </w:p>
    <w:p w14:paraId="4A9F2464" w14:textId="3020ED41" w:rsidR="00036AA9" w:rsidRDefault="00036AA9" w:rsidP="00036AA9">
      <w:pPr>
        <w:pStyle w:val="2"/>
      </w:pPr>
      <w:r>
        <w:t>4.</w:t>
      </w:r>
      <w:r w:rsidR="009877BB">
        <w:t>3</w:t>
      </w:r>
      <w:r>
        <w:tab/>
      </w:r>
      <w:r w:rsidR="00BE6A06">
        <w:t>Beschreibung der Geschäftslogik</w:t>
      </w:r>
    </w:p>
    <w:p w14:paraId="2E74FBF8" w14:textId="77777777" w:rsidR="00BE6A06" w:rsidRDefault="00036AA9" w:rsidP="00036AA9">
      <w:pPr>
        <w:pStyle w:val="T2"/>
        <w:ind w:left="0"/>
      </w:pPr>
      <w:r>
        <w:tab/>
      </w:r>
      <w:r>
        <w:tab/>
      </w:r>
      <w:r w:rsidRPr="00C262BA">
        <w:t>W</w:t>
      </w:r>
      <w:r>
        <w:t xml:space="preserve">elche </w:t>
      </w:r>
      <w:r w:rsidR="00BE6A06">
        <w:t>Umsetzung plant der Autor einzusetzen?</w:t>
      </w:r>
      <w:r>
        <w:t xml:space="preserve"> </w:t>
      </w:r>
    </w:p>
    <w:p w14:paraId="5643DF9A" w14:textId="0485B18B" w:rsidR="00036AA9" w:rsidRDefault="00BE6A06" w:rsidP="00036AA9">
      <w:pPr>
        <w:pStyle w:val="T2"/>
        <w:ind w:left="0"/>
      </w:pPr>
      <w:r>
        <w:tab/>
      </w:r>
      <w:r>
        <w:tab/>
        <w:t>Wie verläuft die Erkennung eines Designpattern an einem konkreten Beispiel</w:t>
      </w:r>
      <w:r w:rsidR="00036AA9">
        <w:t>?</w:t>
      </w:r>
    </w:p>
    <w:p w14:paraId="290BF412" w14:textId="77777777" w:rsidR="00036AA9" w:rsidRDefault="00036AA9" w:rsidP="000E6DCA">
      <w:pPr>
        <w:pStyle w:val="T2"/>
        <w:ind w:left="0"/>
      </w:pPr>
    </w:p>
    <w:p w14:paraId="27CF8F33" w14:textId="12570B20" w:rsidR="00F266D3" w:rsidRDefault="00967C07" w:rsidP="00F266D3">
      <w:pPr>
        <w:pStyle w:val="2"/>
      </w:pPr>
      <w:r>
        <w:lastRenderedPageBreak/>
        <w:t>4</w:t>
      </w:r>
      <w:r w:rsidR="00F266D3">
        <w:t>.</w:t>
      </w:r>
      <w:r w:rsidR="009877BB">
        <w:t>4</w:t>
      </w:r>
      <w:r w:rsidR="00BE6A06">
        <w:tab/>
      </w:r>
      <w:r w:rsidR="00EB24DC">
        <w:t>Implement</w:t>
      </w:r>
      <w:r w:rsidR="00BE6A06">
        <w:t>ation der Geschäftslogik</w:t>
      </w:r>
    </w:p>
    <w:p w14:paraId="0AFB2E08" w14:textId="77BB9F46" w:rsidR="00036AA9" w:rsidRDefault="00036AA9" w:rsidP="00854252">
      <w:pPr>
        <w:pStyle w:val="T2"/>
      </w:pPr>
      <w:r>
        <w:t>Wie sieht die praktische Umsetzung der Geschäft</w:t>
      </w:r>
      <w:r w:rsidR="00BE6A06">
        <w:t>s</w:t>
      </w:r>
      <w:r w:rsidR="005726C7">
        <w:t>logik aus?  Wie wird</w:t>
      </w:r>
      <w:r>
        <w:t xml:space="preserve"> das ANN eingesetzt? </w:t>
      </w:r>
      <w:r w:rsidR="00EB24DC">
        <w:t xml:space="preserve"> </w:t>
      </w:r>
    </w:p>
    <w:p w14:paraId="60B557D0" w14:textId="6BB572F8" w:rsidR="00854252" w:rsidRDefault="005726C7" w:rsidP="00854252">
      <w:pPr>
        <w:pStyle w:val="T2"/>
      </w:pPr>
      <w:r>
        <w:t>Warum hat</w:t>
      </w:r>
      <w:r w:rsidR="00EB24DC">
        <w:t xml:space="preserve"> sich</w:t>
      </w:r>
      <w:r>
        <w:t xml:space="preserve"> der Autor</w:t>
      </w:r>
      <w:r w:rsidR="00EB24DC">
        <w:t xml:space="preserve"> so entscheiden?</w:t>
      </w:r>
    </w:p>
    <w:p w14:paraId="27F6C0EC" w14:textId="77777777" w:rsidR="00967C07" w:rsidRDefault="00967C07" w:rsidP="00F266D3">
      <w:pPr>
        <w:pStyle w:val="T2"/>
      </w:pPr>
    </w:p>
    <w:p w14:paraId="4053E8F6" w14:textId="354DB18C" w:rsidR="00A70428" w:rsidRDefault="00A70428" w:rsidP="00A70428">
      <w:pPr>
        <w:pStyle w:val="1"/>
      </w:pPr>
      <w:r>
        <w:t>5.</w:t>
      </w:r>
      <w:r>
        <w:tab/>
        <w:t>Auswertung</w:t>
      </w:r>
    </w:p>
    <w:p w14:paraId="6E1D0D4A" w14:textId="77777777" w:rsidR="00A70428" w:rsidRDefault="00A70428" w:rsidP="00A70428">
      <w:pPr>
        <w:pStyle w:val="T1"/>
      </w:pPr>
      <w:r>
        <w:t>Auswertung der Ergebnisse, Ausblick für weitere Schritte, Welche Fehler sind aufgetreten und wie hätten sie verhindert werden können?</w:t>
      </w:r>
    </w:p>
    <w:p w14:paraId="6B93CD9C" w14:textId="77777777" w:rsidR="00A70428" w:rsidRDefault="00A70428" w:rsidP="00A70428">
      <w:pPr>
        <w:pStyle w:val="T1"/>
      </w:pPr>
    </w:p>
    <w:p w14:paraId="2043D215" w14:textId="00A10C93" w:rsidR="00854252" w:rsidRDefault="00A70428" w:rsidP="00A70428">
      <w:pPr>
        <w:pStyle w:val="2"/>
      </w:pPr>
      <w:r>
        <w:t>5.1</w:t>
      </w:r>
      <w:r>
        <w:tab/>
      </w:r>
      <w:r w:rsidR="00854252">
        <w:t>Verwendete Trainingsdaten</w:t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</w:p>
    <w:p w14:paraId="64DF4592" w14:textId="77777777" w:rsidR="00854252" w:rsidRDefault="00854252" w:rsidP="00A70428">
      <w:pPr>
        <w:pStyle w:val="2"/>
        <w:rPr>
          <w:b w:val="0"/>
        </w:rPr>
      </w:pPr>
      <w:r>
        <w:tab/>
      </w:r>
      <w:r w:rsidRPr="00854252">
        <w:rPr>
          <w:b w:val="0"/>
        </w:rPr>
        <w:t>Welche</w:t>
      </w:r>
      <w:r>
        <w:rPr>
          <w:b w:val="0"/>
        </w:rPr>
        <w:t xml:space="preserve"> Daten dienten als Basis für das Training? Wie wurden die Daten gesammelt?</w:t>
      </w:r>
    </w:p>
    <w:p w14:paraId="647CD8FD" w14:textId="77777777" w:rsidR="00854252" w:rsidRDefault="00854252" w:rsidP="00A70428">
      <w:pPr>
        <w:pStyle w:val="2"/>
        <w:rPr>
          <w:b w:val="0"/>
        </w:rPr>
      </w:pPr>
    </w:p>
    <w:p w14:paraId="249D51C8" w14:textId="3D6C062B" w:rsidR="00854252" w:rsidRPr="00854252" w:rsidRDefault="00854252" w:rsidP="00A70428">
      <w:pPr>
        <w:pStyle w:val="2"/>
      </w:pPr>
      <w:r w:rsidRPr="00854252">
        <w:t xml:space="preserve">5.2 </w:t>
      </w:r>
      <w:r w:rsidRPr="00854252">
        <w:tab/>
        <w:t>Beschreibung Testumfeld</w:t>
      </w:r>
      <w:r w:rsidRPr="00854252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  <w:r w:rsidR="00CD3046">
        <w:tab/>
      </w:r>
    </w:p>
    <w:p w14:paraId="42572066" w14:textId="77777777" w:rsidR="00854252" w:rsidRDefault="00854252" w:rsidP="00A70428">
      <w:pPr>
        <w:pStyle w:val="2"/>
        <w:rPr>
          <w:b w:val="0"/>
        </w:rPr>
      </w:pPr>
      <w:r>
        <w:tab/>
      </w:r>
      <w:r w:rsidRPr="00854252">
        <w:rPr>
          <w:b w:val="0"/>
        </w:rPr>
        <w:t xml:space="preserve">Hier erfolgt eine Beschreibung des Testumfeldes. Welche Daten wurden verwendet? Welche </w:t>
      </w:r>
    </w:p>
    <w:p w14:paraId="2382D27B" w14:textId="77777777" w:rsidR="00854252" w:rsidRDefault="00854252" w:rsidP="00A70428">
      <w:pPr>
        <w:pStyle w:val="2"/>
        <w:rPr>
          <w:b w:val="0"/>
        </w:rPr>
      </w:pPr>
      <w:r>
        <w:rPr>
          <w:b w:val="0"/>
        </w:rPr>
        <w:tab/>
      </w:r>
      <w:r w:rsidRPr="00854252">
        <w:rPr>
          <w:b w:val="0"/>
        </w:rPr>
        <w:t>Rahmenbedingungen waren gesetzt?</w:t>
      </w:r>
    </w:p>
    <w:p w14:paraId="6CD181F6" w14:textId="77777777" w:rsidR="00854252" w:rsidRPr="00854252" w:rsidRDefault="00854252" w:rsidP="00A70428">
      <w:pPr>
        <w:pStyle w:val="2"/>
        <w:rPr>
          <w:b w:val="0"/>
        </w:rPr>
      </w:pPr>
    </w:p>
    <w:p w14:paraId="3C73ACEF" w14:textId="74358440" w:rsidR="00A70428" w:rsidRDefault="00854252" w:rsidP="00A70428">
      <w:pPr>
        <w:pStyle w:val="2"/>
      </w:pPr>
      <w:r>
        <w:t>5.3</w:t>
      </w:r>
      <w:r>
        <w:tab/>
      </w:r>
      <w:r w:rsidR="00A70428">
        <w:t>Ergebniss</w:t>
      </w:r>
      <w:r>
        <w:t>e des Feldtests</w:t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</w:p>
    <w:p w14:paraId="3CBE1C53" w14:textId="77777777" w:rsidR="00A70428" w:rsidRDefault="00A70428" w:rsidP="00A70428">
      <w:pPr>
        <w:pStyle w:val="2"/>
      </w:pPr>
      <w:r>
        <w:tab/>
      </w:r>
    </w:p>
    <w:p w14:paraId="64516B46" w14:textId="441F6E61" w:rsidR="00A70428" w:rsidRDefault="00854252" w:rsidP="00A70428">
      <w:pPr>
        <w:pStyle w:val="3"/>
      </w:pPr>
      <w:r>
        <w:t>5.2</w:t>
      </w:r>
      <w:r w:rsidR="00A70428">
        <w:t>.1</w:t>
      </w:r>
      <w:r w:rsidR="00A70428">
        <w:tab/>
        <w:t>Aufgetretene Fehler</w:t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  <w:r w:rsidR="00A70428">
        <w:tab/>
      </w:r>
    </w:p>
    <w:p w14:paraId="228D5571" w14:textId="77777777" w:rsidR="00A70428" w:rsidRPr="00C262BA" w:rsidRDefault="00A70428" w:rsidP="00A70428">
      <w:pPr>
        <w:pStyle w:val="3"/>
        <w:rPr>
          <w:b w:val="0"/>
        </w:rPr>
      </w:pPr>
      <w:r>
        <w:tab/>
      </w:r>
      <w:r>
        <w:rPr>
          <w:b w:val="0"/>
        </w:rPr>
        <w:t xml:space="preserve"> Welche Fehler sind aufgetreten? Welche Auswirkung? Hätten Sie verhindert werden können?</w:t>
      </w:r>
    </w:p>
    <w:p w14:paraId="231390F1" w14:textId="77777777" w:rsidR="00A70428" w:rsidRDefault="00A70428" w:rsidP="00A70428">
      <w:pPr>
        <w:pStyle w:val="2"/>
      </w:pPr>
    </w:p>
    <w:p w14:paraId="40AC2C91" w14:textId="636476A4" w:rsidR="00A70428" w:rsidRDefault="00A70428" w:rsidP="00A70428">
      <w:pPr>
        <w:pStyle w:val="2"/>
      </w:pPr>
      <w:r>
        <w:t>5.2</w:t>
      </w:r>
      <w:r>
        <w:tab/>
        <w:t>Bewertung der Ergebnisse</w:t>
      </w:r>
    </w:p>
    <w:p w14:paraId="2836874D" w14:textId="5022FB9D" w:rsidR="00A70428" w:rsidRDefault="00CD3046" w:rsidP="00A70428">
      <w:pPr>
        <w:pStyle w:val="T2"/>
      </w:pPr>
      <w:r w:rsidRPr="00CD3046">
        <w:t xml:space="preserve">Könnten KNN für die Erkennung weitere Design Pattern genutzt werden? Stellen Sie </w:t>
      </w:r>
      <w:r w:rsidR="00A70428" w:rsidRPr="00CD3046">
        <w:t>einen vielversprechenden Ansatz dar oder überwiegen die Nachteile die Vorteile?</w:t>
      </w:r>
    </w:p>
    <w:p w14:paraId="4EF15988" w14:textId="77777777" w:rsidR="00A70428" w:rsidRDefault="00A70428" w:rsidP="00A70428">
      <w:pPr>
        <w:pStyle w:val="1"/>
      </w:pPr>
    </w:p>
    <w:p w14:paraId="1C0497F7" w14:textId="47745BED" w:rsidR="00A70428" w:rsidRDefault="00A70428" w:rsidP="00A70428">
      <w:pPr>
        <w:pStyle w:val="1"/>
      </w:pPr>
      <w:r>
        <w:t>6.</w:t>
      </w:r>
      <w:r>
        <w:tab/>
        <w:t>Fazit und Ausblick</w:t>
      </w:r>
    </w:p>
    <w:p w14:paraId="7746A53C" w14:textId="77777777" w:rsidR="00A70428" w:rsidRDefault="00A70428" w:rsidP="00A70428">
      <w:pPr>
        <w:pStyle w:val="2"/>
      </w:pPr>
      <w:r>
        <w:t>6.1</w:t>
      </w:r>
      <w:r>
        <w:tab/>
        <w:t>Gesammelte Erfahrungen</w:t>
      </w:r>
    </w:p>
    <w:p w14:paraId="1E9689B8" w14:textId="7D7EECF8" w:rsidR="00A70428" w:rsidRDefault="00A70428" w:rsidP="00BE6A06">
      <w:pPr>
        <w:pStyle w:val="T2"/>
      </w:pPr>
      <w:r>
        <w:t>Welche „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“ ergeben sich für den Autor? </w:t>
      </w:r>
    </w:p>
    <w:p w14:paraId="102E1237" w14:textId="2FEEC7A5" w:rsidR="00A70428" w:rsidRDefault="00A70428" w:rsidP="00A70428">
      <w:pPr>
        <w:pStyle w:val="2"/>
      </w:pPr>
      <w:r>
        <w:t>6.2</w:t>
      </w:r>
      <w:r>
        <w:tab/>
      </w:r>
      <w:r w:rsidR="00BE6A06">
        <w:t>Ausblick</w:t>
      </w:r>
    </w:p>
    <w:p w14:paraId="7BEE56DA" w14:textId="04522301" w:rsidR="0014288E" w:rsidRDefault="00BE6A06" w:rsidP="00BE6A06">
      <w:pPr>
        <w:pStyle w:val="T2"/>
      </w:pPr>
      <w:r>
        <w:t>Gibt es weitere Schritte? Lassen sich die gesammelten Informationen weiterverwenden?</w:t>
      </w:r>
      <w:r>
        <w:br/>
      </w:r>
    </w:p>
    <w:p w14:paraId="0186F098" w14:textId="77777777" w:rsidR="000A55B1" w:rsidRDefault="0014288E" w:rsidP="002879D7">
      <w:pPr>
        <w:pStyle w:val="1"/>
      </w:pPr>
      <w:r>
        <w:t>7</w:t>
      </w:r>
      <w:r w:rsidR="000A55B1">
        <w:t>.</w:t>
      </w:r>
      <w:r w:rsidR="000A55B1">
        <w:tab/>
        <w:t>Anhang</w:t>
      </w:r>
    </w:p>
    <w:p w14:paraId="161E0374" w14:textId="35A4C570" w:rsidR="000A55B1" w:rsidRDefault="000E6DCA" w:rsidP="000E6DCA">
      <w:pPr>
        <w:pStyle w:val="2"/>
      </w:pPr>
      <w:r>
        <w:t>7.</w:t>
      </w:r>
      <w:r w:rsidR="00AB5EF1">
        <w:t>1</w:t>
      </w:r>
      <w:r>
        <w:tab/>
        <w:t>Datensatz für KNN Training</w:t>
      </w:r>
    </w:p>
    <w:p w14:paraId="382FB8ED" w14:textId="194D98E4" w:rsidR="002140A8" w:rsidRPr="00506E90" w:rsidRDefault="002140A8" w:rsidP="000E6DCA">
      <w:pPr>
        <w:pStyle w:val="2"/>
      </w:pPr>
      <w:r>
        <w:t>7.</w:t>
      </w:r>
      <w:r w:rsidR="00AB5EF1">
        <w:t>2</w:t>
      </w:r>
      <w:r>
        <w:tab/>
        <w:t>Literaturverzeichnis</w:t>
      </w:r>
    </w:p>
    <w:sectPr w:rsidR="002140A8" w:rsidRPr="00506E90" w:rsidSect="00506E90">
      <w:type w:val="continuous"/>
      <w:pgSz w:w="11906" w:h="16838" w:code="9"/>
      <w:pgMar w:top="2410" w:right="1134" w:bottom="1701" w:left="1134" w:header="709" w:footer="425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77BA" w14:textId="77777777" w:rsidR="001924A9" w:rsidRDefault="001924A9" w:rsidP="005938D2">
      <w:pPr>
        <w:spacing w:after="0" w:line="240" w:lineRule="auto"/>
      </w:pPr>
      <w:r>
        <w:separator/>
      </w:r>
    </w:p>
  </w:endnote>
  <w:endnote w:type="continuationSeparator" w:id="0">
    <w:p w14:paraId="0760E508" w14:textId="77777777" w:rsidR="001924A9" w:rsidRDefault="001924A9" w:rsidP="0059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D3920" w14:textId="77777777" w:rsidR="00CF18D3" w:rsidRPr="003B3D1F" w:rsidRDefault="00CF18D3" w:rsidP="003B3D1F">
    <w:pPr>
      <w:pStyle w:val="Fuzeile"/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parallel.fh-swf.de</w:t>
    </w:r>
    <w:r>
      <w:rPr>
        <w:rFonts w:ascii="Arial" w:hAnsi="Arial" w:cs="Arial"/>
        <w:sz w:val="20"/>
        <w:szCs w:val="20"/>
      </w:rPr>
      <w:tab/>
    </w:r>
    <w:r w:rsidRPr="004E6813">
      <w:rPr>
        <w:rFonts w:ascii="Arial" w:hAnsi="Arial" w:cs="Arial"/>
        <w:sz w:val="18"/>
        <w:szCs w:val="18"/>
      </w:rPr>
      <w:t xml:space="preserve">Seite </w:t>
    </w:r>
    <w:r w:rsidRPr="004E6813">
      <w:rPr>
        <w:rFonts w:ascii="Arial" w:hAnsi="Arial" w:cs="Arial"/>
        <w:sz w:val="18"/>
        <w:szCs w:val="18"/>
      </w:rPr>
      <w:fldChar w:fldCharType="begin"/>
    </w:r>
    <w:r w:rsidRPr="004E6813">
      <w:rPr>
        <w:rFonts w:ascii="Arial" w:hAnsi="Arial" w:cs="Arial"/>
        <w:sz w:val="18"/>
        <w:szCs w:val="18"/>
      </w:rPr>
      <w:instrText xml:space="preserve"> PAGE </w:instrText>
    </w:r>
    <w:r w:rsidRPr="004E6813">
      <w:rPr>
        <w:rFonts w:ascii="Arial" w:hAnsi="Arial" w:cs="Arial"/>
        <w:sz w:val="18"/>
        <w:szCs w:val="18"/>
      </w:rPr>
      <w:fldChar w:fldCharType="separate"/>
    </w:r>
    <w:r w:rsidR="002D496F">
      <w:rPr>
        <w:rFonts w:ascii="Arial" w:hAnsi="Arial" w:cs="Arial"/>
        <w:noProof/>
        <w:sz w:val="18"/>
        <w:szCs w:val="18"/>
      </w:rPr>
      <w:t>2</w:t>
    </w:r>
    <w:r w:rsidRPr="004E6813">
      <w:rPr>
        <w:rFonts w:ascii="Arial" w:hAnsi="Arial" w:cs="Arial"/>
        <w:sz w:val="18"/>
        <w:szCs w:val="18"/>
      </w:rPr>
      <w:fldChar w:fldCharType="end"/>
    </w:r>
    <w:r w:rsidRPr="004E6813">
      <w:rPr>
        <w:rFonts w:ascii="Arial" w:hAnsi="Arial" w:cs="Arial"/>
        <w:sz w:val="18"/>
        <w:szCs w:val="18"/>
      </w:rPr>
      <w:t xml:space="preserve"> von </w:t>
    </w:r>
    <w:r w:rsidRPr="004E6813">
      <w:rPr>
        <w:rFonts w:ascii="Arial" w:hAnsi="Arial" w:cs="Arial"/>
        <w:sz w:val="18"/>
        <w:szCs w:val="18"/>
      </w:rPr>
      <w:fldChar w:fldCharType="begin"/>
    </w:r>
    <w:r w:rsidRPr="004E6813">
      <w:rPr>
        <w:rFonts w:ascii="Arial" w:hAnsi="Arial" w:cs="Arial"/>
        <w:sz w:val="18"/>
        <w:szCs w:val="18"/>
      </w:rPr>
      <w:instrText xml:space="preserve"> NUMPAGES  </w:instrText>
    </w:r>
    <w:r w:rsidRPr="004E6813">
      <w:rPr>
        <w:rFonts w:ascii="Arial" w:hAnsi="Arial" w:cs="Arial"/>
        <w:sz w:val="18"/>
        <w:szCs w:val="18"/>
      </w:rPr>
      <w:fldChar w:fldCharType="separate"/>
    </w:r>
    <w:r w:rsidR="002D496F">
      <w:rPr>
        <w:rFonts w:ascii="Arial" w:hAnsi="Arial" w:cs="Arial"/>
        <w:noProof/>
        <w:sz w:val="18"/>
        <w:szCs w:val="18"/>
      </w:rPr>
      <w:t>5</w:t>
    </w:r>
    <w:r w:rsidRPr="004E6813"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noProof/>
        <w:sz w:val="20"/>
        <w:szCs w:val="20"/>
        <w:lang w:eastAsia="de-DE"/>
      </w:rPr>
      <w:drawing>
        <wp:inline distT="0" distB="0" distL="0" distR="0" wp14:anchorId="3338A720" wp14:editId="1F703DBC">
          <wp:extent cx="1619250" cy="361950"/>
          <wp:effectExtent l="0" t="0" r="0" b="0"/>
          <wp:docPr id="1" name="Grafik 1" descr="claim fh 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claim fh 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3362" w14:textId="77777777" w:rsidR="001924A9" w:rsidRDefault="001924A9" w:rsidP="005938D2">
      <w:pPr>
        <w:spacing w:after="0" w:line="240" w:lineRule="auto"/>
      </w:pPr>
      <w:r>
        <w:separator/>
      </w:r>
    </w:p>
  </w:footnote>
  <w:footnote w:type="continuationSeparator" w:id="0">
    <w:p w14:paraId="245BCCBB" w14:textId="77777777" w:rsidR="001924A9" w:rsidRDefault="001924A9" w:rsidP="005938D2">
      <w:pPr>
        <w:spacing w:after="0" w:line="240" w:lineRule="auto"/>
      </w:pPr>
      <w:r>
        <w:continuationSeparator/>
      </w:r>
    </w:p>
  </w:footnote>
  <w:footnote w:id="1">
    <w:p w14:paraId="286D70BE" w14:textId="79305489" w:rsidR="009B42BF" w:rsidRPr="00A57B53" w:rsidRDefault="009B42BF">
      <w:pPr>
        <w:pStyle w:val="Funotentext"/>
        <w:rPr>
          <w:rFonts w:ascii="Arial" w:hAnsi="Arial" w:cs="Arial"/>
          <w:sz w:val="16"/>
        </w:rPr>
      </w:pPr>
      <w:r w:rsidRPr="00A57B53">
        <w:rPr>
          <w:rStyle w:val="Funotenzeichen"/>
          <w:rFonts w:ascii="Arial" w:hAnsi="Arial" w:cs="Arial"/>
          <w:sz w:val="16"/>
        </w:rPr>
        <w:footnoteRef/>
      </w:r>
      <w:r w:rsidRPr="00A57B53">
        <w:rPr>
          <w:rFonts w:ascii="Arial" w:hAnsi="Arial" w:cs="Arial"/>
          <w:sz w:val="16"/>
        </w:rPr>
        <w:t xml:space="preserve"> </w:t>
      </w:r>
      <w:hyperlink r:id="rId1" w:history="1">
        <w:r w:rsidRPr="00A57B53">
          <w:rPr>
            <w:rStyle w:val="Hyperlink"/>
            <w:rFonts w:ascii="Arial" w:hAnsi="Arial" w:cs="Arial"/>
            <w:sz w:val="16"/>
          </w:rPr>
          <w:t>https://www.tensorflow.org/</w:t>
        </w:r>
      </w:hyperlink>
    </w:p>
  </w:footnote>
  <w:footnote w:id="2">
    <w:p w14:paraId="1C52CD8A" w14:textId="77777777" w:rsidR="003E79EC" w:rsidRDefault="003E79EC" w:rsidP="003E79EC">
      <w:pPr>
        <w:pStyle w:val="Funotentext"/>
      </w:pPr>
      <w:r w:rsidRPr="00A57B53">
        <w:rPr>
          <w:rStyle w:val="Funotenzeichen"/>
          <w:rFonts w:ascii="Arial" w:hAnsi="Arial" w:cs="Arial"/>
          <w:sz w:val="16"/>
        </w:rPr>
        <w:footnoteRef/>
      </w:r>
      <w:r w:rsidRPr="00A57B53">
        <w:rPr>
          <w:rFonts w:ascii="Arial" w:hAnsi="Arial" w:cs="Arial"/>
          <w:sz w:val="16"/>
        </w:rPr>
        <w:t xml:space="preserve"> </w:t>
      </w:r>
      <w:hyperlink r:id="rId2" w:history="1">
        <w:r w:rsidRPr="00A57B53">
          <w:rPr>
            <w:rStyle w:val="Hyperlink"/>
            <w:rFonts w:ascii="Arial" w:hAnsi="Arial" w:cs="Arial"/>
            <w:sz w:val="16"/>
          </w:rPr>
          <w:t>https://openai.com/blog/the-international-2018-results/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A60C2" w14:textId="77777777" w:rsidR="00CF18D3" w:rsidRPr="005303C2" w:rsidRDefault="00CF18D3" w:rsidP="003B3D1F">
    <w:pPr>
      <w:pStyle w:val="Kopfzeile"/>
      <w:tabs>
        <w:tab w:val="clear" w:pos="9072"/>
        <w:tab w:val="right" w:pos="9639"/>
      </w:tabs>
      <w:spacing w:line="36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57728" behindDoc="1" locked="0" layoutInCell="1" allowOverlap="1" wp14:anchorId="4A11E95F" wp14:editId="2C32C83D">
          <wp:simplePos x="0" y="0"/>
          <wp:positionH relativeFrom="column">
            <wp:posOffset>19685</wp:posOffset>
          </wp:positionH>
          <wp:positionV relativeFrom="paragraph">
            <wp:posOffset>0</wp:posOffset>
          </wp:positionV>
          <wp:extent cx="1803400" cy="561340"/>
          <wp:effectExtent l="0" t="0" r="0" b="0"/>
          <wp:wrapTight wrapText="bothSides">
            <wp:wrapPolygon edited="0">
              <wp:start x="0" y="0"/>
              <wp:lineTo x="0" y="20525"/>
              <wp:lineTo x="21448" y="20525"/>
              <wp:lineTo x="21448" y="0"/>
              <wp:lineTo x="0" y="0"/>
            </wp:wrapPolygon>
          </wp:wrapTight>
          <wp:docPr id="2" name="Grafik 0" descr="logo fh 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 fh 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03C2">
      <w:rPr>
        <w:rFonts w:ascii="Arial" w:hAnsi="Arial" w:cs="Arial"/>
        <w:sz w:val="20"/>
        <w:szCs w:val="20"/>
      </w:rPr>
      <w:tab/>
    </w:r>
    <w:r w:rsidRPr="005303C2">
      <w:rPr>
        <w:rFonts w:ascii="Arial" w:hAnsi="Arial" w:cs="Arial"/>
        <w:sz w:val="20"/>
        <w:szCs w:val="20"/>
      </w:rPr>
      <w:tab/>
      <w:t>Fachbereich Ingenieur- und</w:t>
    </w:r>
  </w:p>
  <w:p w14:paraId="616EABB8" w14:textId="77777777" w:rsidR="00CF18D3" w:rsidRPr="005303C2" w:rsidRDefault="00CF18D3" w:rsidP="003B3D1F">
    <w:pPr>
      <w:pStyle w:val="Kopfzeile"/>
      <w:tabs>
        <w:tab w:val="clear" w:pos="9072"/>
        <w:tab w:val="right" w:pos="9639"/>
      </w:tabs>
      <w:spacing w:line="360" w:lineRule="auto"/>
      <w:rPr>
        <w:rFonts w:ascii="Arial" w:hAnsi="Arial" w:cs="Arial"/>
        <w:sz w:val="20"/>
        <w:szCs w:val="20"/>
      </w:rPr>
    </w:pPr>
    <w:r w:rsidRPr="005303C2">
      <w:rPr>
        <w:rFonts w:ascii="Arial" w:hAnsi="Arial" w:cs="Arial"/>
        <w:sz w:val="20"/>
        <w:szCs w:val="20"/>
      </w:rPr>
      <w:tab/>
    </w:r>
    <w:r w:rsidRPr="005303C2">
      <w:rPr>
        <w:rFonts w:ascii="Arial" w:hAnsi="Arial" w:cs="Arial"/>
        <w:sz w:val="20"/>
        <w:szCs w:val="20"/>
      </w:rPr>
      <w:tab/>
      <w:t>Wirtschaftswissenschaften</w:t>
    </w:r>
  </w:p>
  <w:p w14:paraId="6DBEA95A" w14:textId="77777777" w:rsidR="00CF18D3" w:rsidRPr="00EF02C0" w:rsidRDefault="00CF18D3" w:rsidP="00EF02C0">
    <w:pPr>
      <w:pStyle w:val="Kopfzeile"/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  <w:r w:rsidRPr="005303C2">
      <w:rPr>
        <w:rFonts w:ascii="Arial" w:hAnsi="Arial" w:cs="Arial"/>
        <w:sz w:val="20"/>
        <w:szCs w:val="20"/>
      </w:rPr>
      <w:tab/>
    </w:r>
    <w:r w:rsidRPr="005303C2">
      <w:rPr>
        <w:rFonts w:ascii="Arial" w:hAnsi="Arial" w:cs="Arial"/>
        <w:sz w:val="20"/>
        <w:szCs w:val="20"/>
      </w:rPr>
      <w:tab/>
      <w:t>am Standort Meschede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411"/>
    <w:multiLevelType w:val="hybridMultilevel"/>
    <w:tmpl w:val="E9D65D42"/>
    <w:lvl w:ilvl="0" w:tplc="D29E79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5ACB"/>
    <w:multiLevelType w:val="hybridMultilevel"/>
    <w:tmpl w:val="E076CF64"/>
    <w:lvl w:ilvl="0" w:tplc="8522F022">
      <w:start w:val="2"/>
      <w:numFmt w:val="bullet"/>
      <w:lvlText w:val="-"/>
      <w:lvlJc w:val="left"/>
      <w:pPr>
        <w:ind w:left="1287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2546C2"/>
    <w:multiLevelType w:val="hybridMultilevel"/>
    <w:tmpl w:val="A6EACB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1994"/>
    <w:multiLevelType w:val="hybridMultilevel"/>
    <w:tmpl w:val="76A2B27A"/>
    <w:lvl w:ilvl="0" w:tplc="B58A1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01B5A"/>
    <w:multiLevelType w:val="hybridMultilevel"/>
    <w:tmpl w:val="30B299CA"/>
    <w:lvl w:ilvl="0" w:tplc="DFFEA792">
      <w:start w:val="2"/>
      <w:numFmt w:val="bullet"/>
      <w:lvlText w:val="-"/>
      <w:lvlJc w:val="left"/>
      <w:pPr>
        <w:ind w:left="1287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FE38F1"/>
    <w:multiLevelType w:val="hybridMultilevel"/>
    <w:tmpl w:val="0DDC2B52"/>
    <w:lvl w:ilvl="0" w:tplc="D44E513E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157E5"/>
    <w:multiLevelType w:val="hybridMultilevel"/>
    <w:tmpl w:val="8D7AFDA2"/>
    <w:lvl w:ilvl="0" w:tplc="0407000F">
      <w:start w:val="1"/>
      <w:numFmt w:val="decimal"/>
      <w:lvlText w:val="%1."/>
      <w:lvlJc w:val="left"/>
      <w:pPr>
        <w:ind w:left="1290" w:hanging="360"/>
      </w:pPr>
    </w:lvl>
    <w:lvl w:ilvl="1" w:tplc="04070019" w:tentative="1">
      <w:start w:val="1"/>
      <w:numFmt w:val="lowerLetter"/>
      <w:lvlText w:val="%2."/>
      <w:lvlJc w:val="left"/>
      <w:pPr>
        <w:ind w:left="2010" w:hanging="360"/>
      </w:pPr>
    </w:lvl>
    <w:lvl w:ilvl="2" w:tplc="0407001B" w:tentative="1">
      <w:start w:val="1"/>
      <w:numFmt w:val="lowerRoman"/>
      <w:lvlText w:val="%3."/>
      <w:lvlJc w:val="right"/>
      <w:pPr>
        <w:ind w:left="2730" w:hanging="180"/>
      </w:pPr>
    </w:lvl>
    <w:lvl w:ilvl="3" w:tplc="0407000F" w:tentative="1">
      <w:start w:val="1"/>
      <w:numFmt w:val="decimal"/>
      <w:lvlText w:val="%4."/>
      <w:lvlJc w:val="left"/>
      <w:pPr>
        <w:ind w:left="3450" w:hanging="360"/>
      </w:pPr>
    </w:lvl>
    <w:lvl w:ilvl="4" w:tplc="04070019" w:tentative="1">
      <w:start w:val="1"/>
      <w:numFmt w:val="lowerLetter"/>
      <w:lvlText w:val="%5."/>
      <w:lvlJc w:val="left"/>
      <w:pPr>
        <w:ind w:left="4170" w:hanging="360"/>
      </w:pPr>
    </w:lvl>
    <w:lvl w:ilvl="5" w:tplc="0407001B" w:tentative="1">
      <w:start w:val="1"/>
      <w:numFmt w:val="lowerRoman"/>
      <w:lvlText w:val="%6."/>
      <w:lvlJc w:val="right"/>
      <w:pPr>
        <w:ind w:left="4890" w:hanging="180"/>
      </w:pPr>
    </w:lvl>
    <w:lvl w:ilvl="6" w:tplc="0407000F" w:tentative="1">
      <w:start w:val="1"/>
      <w:numFmt w:val="decimal"/>
      <w:lvlText w:val="%7."/>
      <w:lvlJc w:val="left"/>
      <w:pPr>
        <w:ind w:left="5610" w:hanging="360"/>
      </w:pPr>
    </w:lvl>
    <w:lvl w:ilvl="7" w:tplc="04070019" w:tentative="1">
      <w:start w:val="1"/>
      <w:numFmt w:val="lowerLetter"/>
      <w:lvlText w:val="%8."/>
      <w:lvlJc w:val="left"/>
      <w:pPr>
        <w:ind w:left="6330" w:hanging="360"/>
      </w:pPr>
    </w:lvl>
    <w:lvl w:ilvl="8" w:tplc="0407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5032485A"/>
    <w:multiLevelType w:val="hybridMultilevel"/>
    <w:tmpl w:val="8ED293AA"/>
    <w:lvl w:ilvl="0" w:tplc="B6E05BD0">
      <w:start w:val="2"/>
      <w:numFmt w:val="bullet"/>
      <w:lvlText w:val="-"/>
      <w:lvlJc w:val="left"/>
      <w:pPr>
        <w:ind w:left="1287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49318B3"/>
    <w:multiLevelType w:val="hybridMultilevel"/>
    <w:tmpl w:val="960A95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55B3"/>
    <w:multiLevelType w:val="hybridMultilevel"/>
    <w:tmpl w:val="F77AB80E"/>
    <w:lvl w:ilvl="0" w:tplc="4BBE18DC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4D41F0"/>
    <w:multiLevelType w:val="hybridMultilevel"/>
    <w:tmpl w:val="A7DAE9EE"/>
    <w:lvl w:ilvl="0" w:tplc="D29E79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56290"/>
    <w:multiLevelType w:val="hybridMultilevel"/>
    <w:tmpl w:val="E57075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73838"/>
    <w:multiLevelType w:val="hybridMultilevel"/>
    <w:tmpl w:val="D9E49E28"/>
    <w:lvl w:ilvl="0" w:tplc="05F4E05C">
      <w:start w:val="2"/>
      <w:numFmt w:val="bullet"/>
      <w:lvlText w:val=""/>
      <w:lvlJc w:val="left"/>
      <w:pPr>
        <w:ind w:left="927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ED9"/>
    <w:rsid w:val="000027A9"/>
    <w:rsid w:val="00003F70"/>
    <w:rsid w:val="00036AA9"/>
    <w:rsid w:val="00037F31"/>
    <w:rsid w:val="000401E0"/>
    <w:rsid w:val="0009691E"/>
    <w:rsid w:val="000A34E3"/>
    <w:rsid w:val="000A37B0"/>
    <w:rsid w:val="000A55B1"/>
    <w:rsid w:val="000E05B5"/>
    <w:rsid w:val="000E6DCA"/>
    <w:rsid w:val="000F07DB"/>
    <w:rsid w:val="001052C8"/>
    <w:rsid w:val="00117A8B"/>
    <w:rsid w:val="0012068E"/>
    <w:rsid w:val="001224ED"/>
    <w:rsid w:val="001254BF"/>
    <w:rsid w:val="001356D1"/>
    <w:rsid w:val="0014288E"/>
    <w:rsid w:val="00163F2D"/>
    <w:rsid w:val="001737F9"/>
    <w:rsid w:val="001924A9"/>
    <w:rsid w:val="001957DB"/>
    <w:rsid w:val="001A1E31"/>
    <w:rsid w:val="001A24FF"/>
    <w:rsid w:val="001B710B"/>
    <w:rsid w:val="001B798B"/>
    <w:rsid w:val="001C602E"/>
    <w:rsid w:val="001D2BDE"/>
    <w:rsid w:val="001E16D1"/>
    <w:rsid w:val="00202221"/>
    <w:rsid w:val="002106F8"/>
    <w:rsid w:val="002140A8"/>
    <w:rsid w:val="002158A2"/>
    <w:rsid w:val="00232AF0"/>
    <w:rsid w:val="00253685"/>
    <w:rsid w:val="002537B7"/>
    <w:rsid w:val="00260146"/>
    <w:rsid w:val="002879D7"/>
    <w:rsid w:val="002A649A"/>
    <w:rsid w:val="002A78AB"/>
    <w:rsid w:val="002B765D"/>
    <w:rsid w:val="002B7673"/>
    <w:rsid w:val="002D496F"/>
    <w:rsid w:val="002E1684"/>
    <w:rsid w:val="00310590"/>
    <w:rsid w:val="003400F6"/>
    <w:rsid w:val="003573D1"/>
    <w:rsid w:val="003617F5"/>
    <w:rsid w:val="00367E63"/>
    <w:rsid w:val="00373A42"/>
    <w:rsid w:val="00395C91"/>
    <w:rsid w:val="003A55F9"/>
    <w:rsid w:val="003B3D1F"/>
    <w:rsid w:val="003C11D3"/>
    <w:rsid w:val="003C44A7"/>
    <w:rsid w:val="003D41F4"/>
    <w:rsid w:val="003D5620"/>
    <w:rsid w:val="003E0CB7"/>
    <w:rsid w:val="003E2DAB"/>
    <w:rsid w:val="003E3C08"/>
    <w:rsid w:val="003E5E4B"/>
    <w:rsid w:val="003E79EC"/>
    <w:rsid w:val="0041395B"/>
    <w:rsid w:val="0042001A"/>
    <w:rsid w:val="00432645"/>
    <w:rsid w:val="004412D8"/>
    <w:rsid w:val="004560AB"/>
    <w:rsid w:val="004577E3"/>
    <w:rsid w:val="00462867"/>
    <w:rsid w:val="004750EF"/>
    <w:rsid w:val="004E6813"/>
    <w:rsid w:val="004E6FDD"/>
    <w:rsid w:val="00506E90"/>
    <w:rsid w:val="00551F7E"/>
    <w:rsid w:val="005726C7"/>
    <w:rsid w:val="00577EC5"/>
    <w:rsid w:val="005938D2"/>
    <w:rsid w:val="005B09AA"/>
    <w:rsid w:val="005C583E"/>
    <w:rsid w:val="005E4C6B"/>
    <w:rsid w:val="005F518C"/>
    <w:rsid w:val="0063365B"/>
    <w:rsid w:val="0064478B"/>
    <w:rsid w:val="00653770"/>
    <w:rsid w:val="00661A9E"/>
    <w:rsid w:val="0066346D"/>
    <w:rsid w:val="006850A9"/>
    <w:rsid w:val="00687572"/>
    <w:rsid w:val="00690491"/>
    <w:rsid w:val="006F5D48"/>
    <w:rsid w:val="00754FB5"/>
    <w:rsid w:val="00755F9B"/>
    <w:rsid w:val="00777C4B"/>
    <w:rsid w:val="007A2A2C"/>
    <w:rsid w:val="007A7041"/>
    <w:rsid w:val="007D4586"/>
    <w:rsid w:val="008312F6"/>
    <w:rsid w:val="00854252"/>
    <w:rsid w:val="00873CBE"/>
    <w:rsid w:val="008B0CFD"/>
    <w:rsid w:val="008D038C"/>
    <w:rsid w:val="008E572A"/>
    <w:rsid w:val="008E5861"/>
    <w:rsid w:val="00964351"/>
    <w:rsid w:val="00967C07"/>
    <w:rsid w:val="009709AD"/>
    <w:rsid w:val="00976899"/>
    <w:rsid w:val="009877BB"/>
    <w:rsid w:val="00990676"/>
    <w:rsid w:val="009B42BF"/>
    <w:rsid w:val="009C4ED9"/>
    <w:rsid w:val="009D0E00"/>
    <w:rsid w:val="009D792A"/>
    <w:rsid w:val="00A25178"/>
    <w:rsid w:val="00A37ECF"/>
    <w:rsid w:val="00A4509F"/>
    <w:rsid w:val="00A57B53"/>
    <w:rsid w:val="00A70428"/>
    <w:rsid w:val="00A72BB6"/>
    <w:rsid w:val="00AA69F3"/>
    <w:rsid w:val="00AB1D4C"/>
    <w:rsid w:val="00AB5EF1"/>
    <w:rsid w:val="00AF74C5"/>
    <w:rsid w:val="00B32F46"/>
    <w:rsid w:val="00B43C45"/>
    <w:rsid w:val="00B615BC"/>
    <w:rsid w:val="00B8377D"/>
    <w:rsid w:val="00BA0992"/>
    <w:rsid w:val="00BE25FA"/>
    <w:rsid w:val="00BE6A06"/>
    <w:rsid w:val="00BE715A"/>
    <w:rsid w:val="00C077E3"/>
    <w:rsid w:val="00C21AFA"/>
    <w:rsid w:val="00C21D91"/>
    <w:rsid w:val="00C262BA"/>
    <w:rsid w:val="00C311F1"/>
    <w:rsid w:val="00C60FAB"/>
    <w:rsid w:val="00C861DD"/>
    <w:rsid w:val="00CA726D"/>
    <w:rsid w:val="00CD1373"/>
    <w:rsid w:val="00CD3046"/>
    <w:rsid w:val="00CF18D3"/>
    <w:rsid w:val="00D06CA4"/>
    <w:rsid w:val="00D4717B"/>
    <w:rsid w:val="00D51DBD"/>
    <w:rsid w:val="00D852F6"/>
    <w:rsid w:val="00D92974"/>
    <w:rsid w:val="00DC7FB6"/>
    <w:rsid w:val="00DF1A43"/>
    <w:rsid w:val="00E145BA"/>
    <w:rsid w:val="00E27D59"/>
    <w:rsid w:val="00E449BD"/>
    <w:rsid w:val="00E52BA8"/>
    <w:rsid w:val="00E575C7"/>
    <w:rsid w:val="00E7327E"/>
    <w:rsid w:val="00E767D7"/>
    <w:rsid w:val="00E803EB"/>
    <w:rsid w:val="00E876B8"/>
    <w:rsid w:val="00E9236B"/>
    <w:rsid w:val="00EB24DC"/>
    <w:rsid w:val="00EF02C0"/>
    <w:rsid w:val="00F24B33"/>
    <w:rsid w:val="00F266D3"/>
    <w:rsid w:val="00F352EF"/>
    <w:rsid w:val="00F357E2"/>
    <w:rsid w:val="00F4688D"/>
    <w:rsid w:val="00F511EB"/>
    <w:rsid w:val="00F7630D"/>
    <w:rsid w:val="00F85F85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12CA5"/>
  <w15:docId w15:val="{FC6DE88B-0D32-4702-A7E5-66DACF2F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537B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3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38D2"/>
  </w:style>
  <w:style w:type="paragraph" w:styleId="Fuzeile">
    <w:name w:val="footer"/>
    <w:basedOn w:val="Standard"/>
    <w:link w:val="FuzeileZchn"/>
    <w:uiPriority w:val="99"/>
    <w:unhideWhenUsed/>
    <w:rsid w:val="00593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38D2"/>
  </w:style>
  <w:style w:type="table" w:customStyle="1" w:styleId="Tabellengitternetz">
    <w:name w:val="Tabellengitternetz"/>
    <w:basedOn w:val="NormaleTabelle"/>
    <w:uiPriority w:val="59"/>
    <w:rsid w:val="00593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938D2"/>
    <w:rPr>
      <w:rFonts w:ascii="Tahoma" w:hAnsi="Tahoma" w:cs="Tahoma"/>
      <w:sz w:val="16"/>
      <w:szCs w:val="16"/>
    </w:rPr>
  </w:style>
  <w:style w:type="paragraph" w:customStyle="1" w:styleId="1">
    <w:name w:val="Ü1"/>
    <w:basedOn w:val="Standard"/>
    <w:qFormat/>
    <w:rsid w:val="00506E90"/>
    <w:pPr>
      <w:tabs>
        <w:tab w:val="left" w:pos="567"/>
        <w:tab w:val="left" w:pos="1134"/>
        <w:tab w:val="left" w:pos="1701"/>
      </w:tabs>
      <w:spacing w:after="0" w:line="360" w:lineRule="auto"/>
    </w:pPr>
    <w:rPr>
      <w:rFonts w:ascii="Arial" w:hAnsi="Arial" w:cs="Arial"/>
      <w:b/>
      <w:szCs w:val="18"/>
    </w:rPr>
  </w:style>
  <w:style w:type="paragraph" w:customStyle="1" w:styleId="2">
    <w:name w:val="Ü2"/>
    <w:basedOn w:val="1"/>
    <w:qFormat/>
    <w:rsid w:val="00506E90"/>
    <w:pPr>
      <w:ind w:left="567"/>
    </w:pPr>
    <w:rPr>
      <w:sz w:val="18"/>
    </w:rPr>
  </w:style>
  <w:style w:type="paragraph" w:customStyle="1" w:styleId="3">
    <w:name w:val="Ü3"/>
    <w:basedOn w:val="2"/>
    <w:qFormat/>
    <w:rsid w:val="00506E90"/>
    <w:pPr>
      <w:ind w:left="1134"/>
    </w:pPr>
  </w:style>
  <w:style w:type="paragraph" w:customStyle="1" w:styleId="T1">
    <w:name w:val="T1"/>
    <w:basedOn w:val="1"/>
    <w:qFormat/>
    <w:rsid w:val="00506E90"/>
    <w:pPr>
      <w:ind w:left="567"/>
    </w:pPr>
    <w:rPr>
      <w:b w:val="0"/>
      <w:sz w:val="18"/>
    </w:rPr>
  </w:style>
  <w:style w:type="paragraph" w:customStyle="1" w:styleId="T2">
    <w:name w:val="T2"/>
    <w:basedOn w:val="2"/>
    <w:qFormat/>
    <w:rsid w:val="00506E90"/>
    <w:pPr>
      <w:ind w:left="1134"/>
    </w:pPr>
    <w:rPr>
      <w:b w:val="0"/>
    </w:rPr>
  </w:style>
  <w:style w:type="paragraph" w:customStyle="1" w:styleId="T3">
    <w:name w:val="T3"/>
    <w:basedOn w:val="3"/>
    <w:qFormat/>
    <w:rsid w:val="004E6813"/>
    <w:pPr>
      <w:ind w:left="1701"/>
    </w:pPr>
    <w:rPr>
      <w:b w:val="0"/>
    </w:rPr>
  </w:style>
  <w:style w:type="character" w:styleId="Hyperlink">
    <w:name w:val="Hyperlink"/>
    <w:basedOn w:val="Absatz-Standardschriftart"/>
    <w:uiPriority w:val="99"/>
    <w:unhideWhenUsed/>
    <w:rsid w:val="00AA69F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3365B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E6DCA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4C6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2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2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2F6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2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2F6"/>
    <w:rPr>
      <w:b/>
      <w:bCs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42B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42BF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9B42BF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B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eeexplore.ieee.org/abstract/document/52984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chapter/10.1007/978-3-642-21219-2_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a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nlinelibrary.wiley.com/doi/abs/10.1002/int.100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openai.com/blog/the-international-2018-results/" TargetMode="External"/><Relationship Id="rId1" Type="http://schemas.openxmlformats.org/officeDocument/2006/relationships/hyperlink" Target="https://www.tensorflow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Documents\Studium\20110523_Vorlage_Expose_Arbeitsgliederung_Bachelor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FC21D0E-4E89-4B06-B516-06B482ED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20110523_Vorlage_Expose_Arbeitsgliederung_Bachelorarbeit.dot</Template>
  <TotalTime>0</TotalTime>
  <Pages>5</Pages>
  <Words>1246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Salzmann</dc:creator>
  <cp:lastModifiedBy>Max Salzmann</cp:lastModifiedBy>
  <cp:revision>8</cp:revision>
  <cp:lastPrinted>2011-02-03T10:21:00Z</cp:lastPrinted>
  <dcterms:created xsi:type="dcterms:W3CDTF">2019-07-22T23:30:00Z</dcterms:created>
  <dcterms:modified xsi:type="dcterms:W3CDTF">2019-10-14T20:34:00Z</dcterms:modified>
</cp:coreProperties>
</file>